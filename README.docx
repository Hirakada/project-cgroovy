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438A5925">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39593BBA" w14:textId="69B5A4C3" w:rsidR="00235C36" w:rsidRDefault="00737934" w:rsidP="00B67595">
            <w:pPr>
              <w:pStyle w:val="Header"/>
              <w:rPr>
                <w:rFonts w:ascii="Arial Narrow" w:hAnsi="Arial Narrow" w:cs="Tahoma"/>
                <w:sz w:val="36"/>
                <w:lang w:val="id-ID"/>
              </w:rPr>
            </w:pPr>
            <w:r w:rsidRPr="00737934">
              <w:rPr>
                <w:rFonts w:ascii="Arial Narrow" w:hAnsi="Arial Narrow" w:cs="Tahoma"/>
                <w:sz w:val="36"/>
                <w:lang w:val="id-ID"/>
              </w:rPr>
              <w:t>ISYS621</w:t>
            </w:r>
            <w:r>
              <w:rPr>
                <w:rFonts w:ascii="Arial Narrow" w:hAnsi="Arial Narrow" w:cs="Tahoma"/>
                <w:sz w:val="36"/>
                <w:lang w:val="id-ID"/>
              </w:rPr>
              <w:t xml:space="preserve">1 | </w:t>
            </w:r>
            <w:r w:rsidRPr="00737934">
              <w:rPr>
                <w:rFonts w:ascii="Arial Narrow" w:hAnsi="Arial Narrow" w:cs="Tahoma"/>
                <w:sz w:val="36"/>
                <w:lang w:val="id-ID"/>
              </w:rPr>
              <w:t>ISYS6211001</w:t>
            </w:r>
            <w:r>
              <w:rPr>
                <w:rFonts w:ascii="Arial Narrow" w:hAnsi="Arial Narrow" w:cs="Tahoma"/>
                <w:sz w:val="36"/>
                <w:lang w:val="id-ID"/>
              </w:rPr>
              <w:t xml:space="preserve"> | </w:t>
            </w:r>
            <w:r w:rsidRPr="00737934">
              <w:rPr>
                <w:rFonts w:ascii="Arial Narrow" w:hAnsi="Arial Narrow" w:cs="Tahoma"/>
                <w:sz w:val="36"/>
                <w:lang w:val="id-ID"/>
              </w:rPr>
              <w:t>ISYS621100</w:t>
            </w:r>
            <w:r>
              <w:rPr>
                <w:rFonts w:ascii="Arial Narrow" w:hAnsi="Arial Narrow" w:cs="Tahoma"/>
                <w:sz w:val="36"/>
                <w:lang w:val="id-ID"/>
              </w:rPr>
              <w:t>3</w:t>
            </w:r>
          </w:p>
          <w:p w14:paraId="36656A16" w14:textId="743C93E6" w:rsidR="00737934" w:rsidRPr="00876A58" w:rsidRDefault="00737934" w:rsidP="00B67595">
            <w:pPr>
              <w:pStyle w:val="Header"/>
              <w:rPr>
                <w:rFonts w:ascii="Arial Narrow" w:hAnsi="Arial Narrow" w:cs="Tahoma"/>
                <w:sz w:val="36"/>
                <w:lang w:val="id-ID"/>
              </w:rPr>
            </w:pPr>
            <w:r w:rsidRPr="00737934">
              <w:rPr>
                <w:rFonts w:ascii="Arial Narrow" w:hAnsi="Arial Narrow" w:cs="Tahoma"/>
                <w:sz w:val="36"/>
                <w:lang w:val="id-ID"/>
              </w:rPr>
              <w:t>Web Based Application Development</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080351B4" w:rsidR="00F80742" w:rsidRPr="00D121E5" w:rsidRDefault="00737934" w:rsidP="008B08C6">
            <w:pPr>
              <w:ind w:right="480"/>
              <w:rPr>
                <w:rFonts w:ascii="Tahoma" w:hAnsi="Tahoma" w:cs="Tahoma"/>
                <w:bCs/>
                <w:sz w:val="18"/>
                <w:highlight w:val="yellow"/>
              </w:rPr>
            </w:pPr>
            <w:r w:rsidRPr="00737934">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77777777" w:rsidR="000732DF" w:rsidRPr="00D121E5" w:rsidRDefault="000732DF" w:rsidP="000732DF">
            <w:pPr>
              <w:jc w:val="right"/>
              <w:rPr>
                <w:rFonts w:ascii="Arial" w:hAnsi="Arial" w:cs="Arial"/>
                <w:b/>
                <w:sz w:val="20"/>
                <w:highlight w:val="yellow"/>
              </w:rPr>
            </w:pPr>
            <w:r w:rsidRPr="00D121E5">
              <w:rPr>
                <w:rFonts w:ascii="Arial" w:hAnsi="Arial" w:cs="Arial"/>
                <w:b/>
                <w:sz w:val="20"/>
                <w:highlight w:val="yellow"/>
              </w:rPr>
              <w:t>&lt;Case Code&gt;</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7777777" w:rsidR="00535DA7" w:rsidRPr="00876A58" w:rsidRDefault="00535DA7" w:rsidP="005B66A9">
            <w:pPr>
              <w:pStyle w:val="Header"/>
              <w:rPr>
                <w:rFonts w:ascii="Arial" w:hAnsi="Arial" w:cs="Arial"/>
                <w:b/>
                <w:i/>
                <w:sz w:val="18"/>
                <w:lang w:val="id-ID"/>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21E5">
              <w:rPr>
                <w:rFonts w:ascii="Arial" w:hAnsi="Arial" w:cs="Arial"/>
                <w:i/>
                <w:sz w:val="18"/>
                <w:szCs w:val="18"/>
                <w:highlight w:val="yellow"/>
                <w:lang w:val="id-ID"/>
              </w:rPr>
              <w:t>[Odd/Even/Compact]</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E642BF" w:rsidRPr="00D121E5">
              <w:rPr>
                <w:rFonts w:ascii="Arial" w:hAnsi="Arial" w:cs="Arial"/>
                <w:i/>
                <w:sz w:val="18"/>
                <w:szCs w:val="18"/>
                <w:highlight w:val="yellow"/>
                <w:lang w:val="id-ID"/>
              </w:rPr>
              <w:t>9999</w:t>
            </w:r>
            <w:r w:rsidRPr="00D121E5">
              <w:rPr>
                <w:rFonts w:ascii="Arial" w:hAnsi="Arial" w:cs="Arial"/>
                <w:i/>
                <w:sz w:val="18"/>
                <w:szCs w:val="18"/>
                <w:highlight w:val="yellow"/>
                <w:lang w:val="id-ID"/>
              </w:rPr>
              <w:t>/</w:t>
            </w:r>
            <w:r w:rsidR="00E642BF" w:rsidRPr="00D121E5">
              <w:rPr>
                <w:rFonts w:ascii="Arial" w:hAnsi="Arial" w:cs="Arial"/>
                <w:i/>
                <w:sz w:val="18"/>
                <w:szCs w:val="18"/>
                <w:highlight w:val="yellow"/>
                <w:lang w:val="id-ID"/>
              </w:rPr>
              <w:t>9999</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21E5">
              <w:rPr>
                <w:rFonts w:ascii="Arial" w:hAnsi="Arial" w:cs="Arial"/>
                <w:b/>
                <w:sz w:val="18"/>
                <w:highlight w:val="yellow"/>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73A49F2C" w:rsidR="002A7D96" w:rsidRPr="00CD206C" w:rsidRDefault="00CD206C" w:rsidP="0036570E">
            <w:pPr>
              <w:jc w:val="center"/>
              <w:rPr>
                <w:bCs/>
              </w:rPr>
            </w:pPr>
            <w:r w:rsidRPr="00CD206C">
              <w:rPr>
                <w:bCs/>
              </w:rPr>
              <w:t>40%</w:t>
            </w:r>
          </w:p>
        </w:tc>
        <w:tc>
          <w:tcPr>
            <w:tcW w:w="3005" w:type="dxa"/>
            <w:vAlign w:val="center"/>
          </w:tcPr>
          <w:p w14:paraId="2BF83540" w14:textId="43E45519" w:rsidR="002A7D96" w:rsidRPr="00CD206C" w:rsidRDefault="00CD206C" w:rsidP="0036570E">
            <w:pPr>
              <w:jc w:val="center"/>
              <w:rPr>
                <w:bCs/>
              </w:rPr>
            </w:pPr>
            <w:r>
              <w:rPr>
                <w:bCs/>
              </w:rPr>
              <w:t>60%</w:t>
            </w:r>
          </w:p>
        </w:tc>
        <w:tc>
          <w:tcPr>
            <w:tcW w:w="3005" w:type="dxa"/>
            <w:vAlign w:val="center"/>
          </w:tcPr>
          <w:p w14:paraId="6C1F9204" w14:textId="77777777" w:rsidR="002A7D96" w:rsidRPr="00CD206C" w:rsidRDefault="002A7D96" w:rsidP="0036570E">
            <w:pPr>
              <w:jc w:val="center"/>
              <w:rPr>
                <w:bCs/>
              </w:rPr>
            </w:pPr>
            <w:r w:rsidRPr="00CD206C">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2"/>
      <w:r>
        <w:t>Perangkat lunak</w:t>
      </w:r>
      <w:commentRangeEnd w:id="2"/>
      <w:r>
        <w:rPr>
          <w:rStyle w:val="CommentReference"/>
        </w:rPr>
        <w:commentReference w:id="2"/>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3"/>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AB7EBDC" w14:textId="77777777" w:rsidR="00CD206C" w:rsidRPr="00CD206C" w:rsidRDefault="00CD206C" w:rsidP="00CD206C">
            <w:pPr>
              <w:rPr>
                <w:color w:val="000000"/>
              </w:rPr>
            </w:pPr>
            <w:r w:rsidRPr="00CD206C">
              <w:rPr>
                <w:color w:val="000000"/>
              </w:rPr>
              <w:t>Visual Studio Code</w:t>
            </w:r>
          </w:p>
          <w:p w14:paraId="2CE04871" w14:textId="77777777" w:rsidR="00CD206C" w:rsidRPr="00CD206C" w:rsidRDefault="00CD206C" w:rsidP="00CD206C">
            <w:pPr>
              <w:rPr>
                <w:color w:val="000000"/>
              </w:rPr>
            </w:pPr>
            <w:r w:rsidRPr="00CD206C">
              <w:rPr>
                <w:color w:val="000000"/>
              </w:rPr>
              <w:t>Web Browser (Google Chrome)</w:t>
            </w:r>
          </w:p>
          <w:p w14:paraId="026C7AD7" w14:textId="3347D1A5" w:rsidR="002A7D96" w:rsidRPr="0009270D" w:rsidRDefault="00CD206C" w:rsidP="00CD206C">
            <w:pPr>
              <w:rPr>
                <w:bCs/>
                <w:highlight w:val="yellow"/>
              </w:rPr>
            </w:pPr>
            <w:r w:rsidRPr="00CD206C">
              <w:rPr>
                <w:color w:val="000000"/>
              </w:rPr>
              <w:t>jQuery 3.6.0</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commentRangeStart w:id="4"/>
      <w:r>
        <w:t>Ekstensi file</w:t>
      </w:r>
      <w:commentRangeEnd w:id="4"/>
      <w:r>
        <w:rPr>
          <w:rStyle w:val="CommentReference"/>
        </w:rPr>
        <w:commentReference w:id="4"/>
      </w:r>
      <w:r>
        <w:t xml:space="preserv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61A4789E" w:rsidR="002A7D96" w:rsidRPr="00FD4E83" w:rsidRDefault="00CD206C" w:rsidP="0036570E">
            <w:pPr>
              <w:rPr>
                <w:bCs/>
                <w:highlight w:val="yellow"/>
              </w:rPr>
            </w:pPr>
            <w:r w:rsidRPr="00CD206C">
              <w:rPr>
                <w:bCs/>
              </w:rPr>
              <w:t>HTML, CSS, Image Files</w:t>
            </w:r>
          </w:p>
        </w:tc>
        <w:tc>
          <w:tcPr>
            <w:tcW w:w="3005" w:type="dxa"/>
            <w:vAlign w:val="center"/>
          </w:tcPr>
          <w:p w14:paraId="0CE79C0C" w14:textId="0601E9EA" w:rsidR="002A7D96" w:rsidRPr="00FD4E83" w:rsidRDefault="00CD206C" w:rsidP="0036570E">
            <w:pPr>
              <w:jc w:val="center"/>
              <w:rPr>
                <w:bCs/>
                <w:highlight w:val="yellow"/>
              </w:rPr>
            </w:pPr>
            <w:r w:rsidRPr="00CD206C">
              <w:rPr>
                <w:bCs/>
              </w:rPr>
              <w:t>HTML, CSS, JS, Asset Files</w:t>
            </w:r>
          </w:p>
        </w:tc>
        <w:tc>
          <w:tcPr>
            <w:tcW w:w="3005" w:type="dxa"/>
            <w:vAlign w:val="center"/>
          </w:tcPr>
          <w:p w14:paraId="2C5A205F" w14:textId="77777777" w:rsidR="002A7D96" w:rsidRPr="00FD4E83" w:rsidRDefault="002A7D96" w:rsidP="0036570E">
            <w:pPr>
              <w:jc w:val="center"/>
              <w:rPr>
                <w:bCs/>
                <w:highlight w:val="yellow"/>
              </w:rPr>
            </w:pPr>
            <w:r w:rsidRPr="00CD206C">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5E516BDF" w:rsidR="00AE480A" w:rsidRPr="00073A18" w:rsidRDefault="00F11ACC" w:rsidP="00AE480A">
      <w:pPr>
        <w:spacing w:after="240" w:line="360" w:lineRule="auto"/>
        <w:jc w:val="center"/>
        <w:rPr>
          <w:b/>
          <w:bCs/>
          <w:sz w:val="32"/>
          <w:szCs w:val="32"/>
        </w:rPr>
      </w:pPr>
      <w:r w:rsidRPr="00073A18">
        <w:rPr>
          <w:b/>
          <w:bCs/>
          <w:sz w:val="32"/>
          <w:szCs w:val="32"/>
        </w:rPr>
        <w:t>C’Groovy</w:t>
      </w:r>
    </w:p>
    <w:p w14:paraId="72525FCB" w14:textId="4B393011" w:rsidR="00E3769D" w:rsidRPr="00E3769D" w:rsidRDefault="00E3769D" w:rsidP="00481237">
      <w:pPr>
        <w:spacing w:after="240" w:line="360" w:lineRule="auto"/>
        <w:ind w:firstLine="720"/>
        <w:jc w:val="both"/>
        <w:rPr>
          <w:bCs/>
        </w:rPr>
      </w:pPr>
      <w:r w:rsidRPr="00E3769D">
        <w:rPr>
          <w:bCs/>
        </w:rPr>
        <w:t xml:space="preserve">C’Groovy is a renowned </w:t>
      </w:r>
      <w:r w:rsidRPr="00A07AD0">
        <w:rPr>
          <w:b/>
        </w:rPr>
        <w:t>music streaming service</w:t>
      </w:r>
      <w:r w:rsidRPr="00E3769D">
        <w:rPr>
          <w:bCs/>
        </w:rPr>
        <w:t xml:space="preserve"> established in 2</w:t>
      </w:r>
      <w:r w:rsidR="00DC4A11">
        <w:rPr>
          <w:bCs/>
        </w:rPr>
        <w:t>0</w:t>
      </w:r>
      <w:r w:rsidR="0086496D">
        <w:rPr>
          <w:bCs/>
        </w:rPr>
        <w:t>16</w:t>
      </w:r>
      <w:r w:rsidRPr="00E3769D">
        <w:rPr>
          <w:bCs/>
        </w:rPr>
        <w:t xml:space="preserve">. It offers a vast </w:t>
      </w:r>
      <w:r w:rsidRPr="00C14424">
        <w:rPr>
          <w:b/>
        </w:rPr>
        <w:t>library of music</w:t>
      </w:r>
      <w:r w:rsidRPr="00E3769D">
        <w:rPr>
          <w:bCs/>
        </w:rPr>
        <w:t xml:space="preserve"> from diverse genres and artists across </w:t>
      </w:r>
      <w:r w:rsidR="00024962">
        <w:rPr>
          <w:bCs/>
        </w:rPr>
        <w:t>the world</w:t>
      </w:r>
      <w:r w:rsidRPr="00E3769D">
        <w:rPr>
          <w:bCs/>
        </w:rPr>
        <w:t xml:space="preserve">. With a mission to bring music to everyone’s fingertips, C’Groovy allows users to </w:t>
      </w:r>
      <w:r w:rsidRPr="00E63814">
        <w:rPr>
          <w:b/>
        </w:rPr>
        <w:t>discover, stream, and share songs</w:t>
      </w:r>
      <w:r w:rsidRPr="00E3769D">
        <w:rPr>
          <w:bCs/>
        </w:rPr>
        <w:t xml:space="preserve"> that resonate with them, anytime and anywhere. Leveraging the latest technology, C’Groovy aims to provide a </w:t>
      </w:r>
      <w:r w:rsidRPr="00BF1B86">
        <w:rPr>
          <w:b/>
        </w:rPr>
        <w:t>seamless listening experience, personalized recommendations,</w:t>
      </w:r>
      <w:r w:rsidRPr="00E3769D">
        <w:rPr>
          <w:bCs/>
        </w:rPr>
        <w:t xml:space="preserve"> and </w:t>
      </w:r>
      <w:r w:rsidRPr="00BF1B86">
        <w:rPr>
          <w:b/>
        </w:rPr>
        <w:t>innovative features</w:t>
      </w:r>
      <w:r w:rsidRPr="00E3769D">
        <w:rPr>
          <w:bCs/>
        </w:rPr>
        <w:t>, creating an interactive and dynamic music community for its users. Whether you're in the mood to groove, relax, or explore new sounds, C’Groovy has you covered.</w:t>
      </w:r>
    </w:p>
    <w:p w14:paraId="2A113F46" w14:textId="1B8928AD" w:rsidR="00A87BCF" w:rsidRDefault="00A87BCF" w:rsidP="00481237">
      <w:pPr>
        <w:spacing w:after="240" w:line="360" w:lineRule="auto"/>
        <w:ind w:firstLine="720"/>
        <w:jc w:val="both"/>
        <w:rPr>
          <w:bCs/>
        </w:rPr>
      </w:pPr>
      <w:r w:rsidRPr="00051955">
        <w:t>With the</w:t>
      </w:r>
      <w:r w:rsidR="001323AC">
        <w:t xml:space="preserve"> rapid</w:t>
      </w:r>
      <w:r w:rsidRPr="00051955">
        <w:t xml:space="preserve"> growth of information technology</w:t>
      </w:r>
      <w:r w:rsidR="00FA5ACE">
        <w:t xml:space="preserve"> in 2024, </w:t>
      </w:r>
      <w:r w:rsidR="00B3730E">
        <w:rPr>
          <w:bCs/>
        </w:rPr>
        <w:t>C’Groovy</w:t>
      </w:r>
      <w:r w:rsidRPr="00051955">
        <w:t xml:space="preserve"> plans to dive into the world of digital business. First, </w:t>
      </w:r>
      <w:r w:rsidR="00B3730E">
        <w:rPr>
          <w:bCs/>
        </w:rPr>
        <w:t>C’Groovy</w:t>
      </w:r>
      <w:r w:rsidRPr="00051955">
        <w:t xml:space="preserve"> must create a </w:t>
      </w:r>
      <w:r w:rsidRPr="00051955">
        <w:rPr>
          <w:b/>
        </w:rPr>
        <w:t>company</w:t>
      </w:r>
      <w:r w:rsidRPr="00051955">
        <w:t xml:space="preserve"> </w:t>
      </w:r>
      <w:r w:rsidRPr="00051955">
        <w:rPr>
          <w:b/>
        </w:rPr>
        <w:t>website</w:t>
      </w:r>
      <w:r w:rsidRPr="00051955">
        <w:t xml:space="preserve"> that represents </w:t>
      </w:r>
      <w:r w:rsidR="00B3730E">
        <w:rPr>
          <w:bCs/>
        </w:rPr>
        <w:t>C’Groovy</w:t>
      </w:r>
      <w:r w:rsidRPr="00000533">
        <w:rPr>
          <w:bCs/>
        </w:rPr>
        <w:t xml:space="preserve">’s </w:t>
      </w:r>
      <w:r w:rsidRPr="00051955">
        <w:t xml:space="preserve">image. With this website's existence, </w:t>
      </w:r>
      <w:r w:rsidR="00B3730E">
        <w:rPr>
          <w:bCs/>
        </w:rPr>
        <w:t>C’Groovy</w:t>
      </w:r>
      <w:r w:rsidRPr="00051955">
        <w:t xml:space="preserve"> hopes they can improve their service towards their customers. </w:t>
      </w:r>
      <w:r w:rsidR="00B3730E">
        <w:rPr>
          <w:bCs/>
        </w:rPr>
        <w:t>C’Groovy</w:t>
      </w:r>
      <w:r w:rsidRPr="00051955">
        <w:t xml:space="preserve"> </w:t>
      </w:r>
      <w:r w:rsidR="000E3E33" w:rsidRPr="00051955">
        <w:t>entrusts</w:t>
      </w:r>
      <w:r w:rsidRPr="00051955">
        <w:t xml:space="preserve"> you as a </w:t>
      </w:r>
      <w:r w:rsidRPr="0060013A">
        <w:rPr>
          <w:b/>
          <w:bCs/>
        </w:rPr>
        <w:t>web designer</w:t>
      </w:r>
      <w:r w:rsidRPr="00051955">
        <w:t xml:space="preserve"> </w:t>
      </w:r>
      <w:r w:rsidR="00B71A0D">
        <w:t xml:space="preserve">from </w:t>
      </w:r>
      <w:r w:rsidR="00B71A0D" w:rsidRPr="00B71A0D">
        <w:rPr>
          <w:b/>
          <w:bCs/>
        </w:rPr>
        <w:t>Bina Nusantara University</w:t>
      </w:r>
      <w:r w:rsidR="00B71A0D">
        <w:t xml:space="preserve"> </w:t>
      </w:r>
      <w:r w:rsidRPr="00051955">
        <w:t xml:space="preserve">to </w:t>
      </w:r>
      <w:r w:rsidRPr="0060013A">
        <w:rPr>
          <w:b/>
          <w:bCs/>
        </w:rPr>
        <w:t>create</w:t>
      </w:r>
      <w:r w:rsidRPr="00051955">
        <w:t xml:space="preserve"> their </w:t>
      </w:r>
      <w:r w:rsidRPr="0060013A">
        <w:rPr>
          <w:b/>
        </w:rPr>
        <w:t>company website</w:t>
      </w:r>
      <w:r w:rsidRPr="00000533">
        <w:rPr>
          <w:bCs/>
        </w:rPr>
        <w:t xml:space="preserve">. </w:t>
      </w:r>
      <w:r w:rsidR="00CD6981">
        <w:rPr>
          <w:bCs/>
        </w:rPr>
        <w:t>Prove yourself with your HTML, CSS, and JavaScript skills!</w:t>
      </w:r>
    </w:p>
    <w:p w14:paraId="3FBEE6DC" w14:textId="0888C5BF" w:rsidR="00A87BCF" w:rsidRPr="00144E15" w:rsidRDefault="00A87BCF" w:rsidP="00A87BCF">
      <w:pPr>
        <w:spacing w:line="360" w:lineRule="auto"/>
        <w:jc w:val="both"/>
      </w:pPr>
      <w:r w:rsidRPr="00684B17">
        <w:t xml:space="preserve">The </w:t>
      </w:r>
      <w:r w:rsidRPr="00684B17">
        <w:rPr>
          <w:b/>
          <w:bCs/>
        </w:rPr>
        <w:t>requirements</w:t>
      </w:r>
      <w:r w:rsidRPr="00684B17">
        <w:t xml:space="preserve"> from </w:t>
      </w:r>
      <w:r w:rsidR="00A5144B">
        <w:rPr>
          <w:bCs/>
        </w:rPr>
        <w:t>C’Groovy</w:t>
      </w:r>
      <w:r w:rsidRPr="00684B17">
        <w:t xml:space="preserve"> are described below:</w:t>
      </w:r>
    </w:p>
    <w:p w14:paraId="19AB51C1" w14:textId="7AADC5E0" w:rsidR="00A87BCF" w:rsidRPr="00FD4BBE" w:rsidRDefault="00B3730E" w:rsidP="00A87BCF">
      <w:pPr>
        <w:pStyle w:val="ListParagraph"/>
        <w:numPr>
          <w:ilvl w:val="3"/>
          <w:numId w:val="18"/>
        </w:numPr>
        <w:spacing w:line="360" w:lineRule="auto"/>
        <w:ind w:left="426" w:hanging="426"/>
        <w:jc w:val="both"/>
      </w:pPr>
      <w:r>
        <w:rPr>
          <w:bCs/>
        </w:rPr>
        <w:t>C’Groovy</w:t>
      </w:r>
      <w:r w:rsidR="00A87BCF" w:rsidRPr="00684B17">
        <w:t xml:space="preserve"> wants you to build the </w:t>
      </w:r>
      <w:r w:rsidR="00A87BCF" w:rsidRPr="00AF3F20">
        <w:rPr>
          <w:b/>
          <w:bCs/>
        </w:rPr>
        <w:t>website attractive</w:t>
      </w:r>
      <w:r w:rsidR="00A87BCF" w:rsidRPr="00AF3F20">
        <w:t>,</w:t>
      </w:r>
      <w:r w:rsidR="00A87BCF" w:rsidRPr="00AF3F20">
        <w:rPr>
          <w:b/>
          <w:bCs/>
        </w:rPr>
        <w:t xml:space="preserve"> appealing</w:t>
      </w:r>
      <w:r w:rsidR="00A87BCF" w:rsidRPr="00AF3F20">
        <w:t>,</w:t>
      </w:r>
      <w:r w:rsidR="00A87BCF" w:rsidRPr="00AF3F20">
        <w:rPr>
          <w:b/>
          <w:bCs/>
        </w:rPr>
        <w:t xml:space="preserve"> fully functional</w:t>
      </w:r>
      <w:r w:rsidR="00A87BCF" w:rsidRPr="00684B17">
        <w:t xml:space="preserve">, and make sure the website is </w:t>
      </w:r>
      <w:r w:rsidR="00A87BCF" w:rsidRPr="00684B17">
        <w:rPr>
          <w:b/>
        </w:rPr>
        <w:t>responsive</w:t>
      </w:r>
      <w:r w:rsidR="00A87BCF" w:rsidRPr="00684B17">
        <w:t xml:space="preserve">. The website should be accessible using a mobile phone in a perfect way. To achieve that, use </w:t>
      </w:r>
      <w:r w:rsidR="00A87BCF" w:rsidRPr="00684B17">
        <w:rPr>
          <w:b/>
        </w:rPr>
        <w:t xml:space="preserve">5 kinds of CSS property </w:t>
      </w:r>
      <w:r w:rsidR="00A87BCF" w:rsidRPr="00684B17">
        <w:t xml:space="preserve">and </w:t>
      </w:r>
      <w:r w:rsidR="00A87BCF" w:rsidRPr="00684B17">
        <w:rPr>
          <w:b/>
        </w:rPr>
        <w:t>JavaScript</w:t>
      </w:r>
      <w:r w:rsidR="00A87BCF" w:rsidRPr="00684B17">
        <w:t xml:space="preserve">. Use </w:t>
      </w:r>
      <w:r w:rsidR="00A87BCF">
        <w:rPr>
          <w:b/>
        </w:rPr>
        <w:t>m</w:t>
      </w:r>
      <w:r w:rsidR="00A87BCF" w:rsidRPr="00684B17">
        <w:rPr>
          <w:b/>
        </w:rPr>
        <w:t>eta</w:t>
      </w:r>
      <w:r w:rsidR="00A87BCF" w:rsidRPr="00684B17">
        <w:t xml:space="preserve"> </w:t>
      </w:r>
      <w:r w:rsidR="00A87BCF" w:rsidRPr="00684B17">
        <w:rPr>
          <w:b/>
        </w:rPr>
        <w:t>viewport</w:t>
      </w:r>
      <w:r w:rsidR="00A87BCF" w:rsidRPr="00684B17">
        <w:t xml:space="preserve"> </w:t>
      </w:r>
      <w:r w:rsidR="00A87BCF" w:rsidRPr="00684B17">
        <w:rPr>
          <w:b/>
        </w:rPr>
        <w:t>tag</w:t>
      </w:r>
      <w:r w:rsidR="00A87BCF" w:rsidRPr="00684B17">
        <w:t xml:space="preserve"> and </w:t>
      </w:r>
      <w:r w:rsidR="00A87BCF" w:rsidRPr="00684B17">
        <w:rPr>
          <w:b/>
        </w:rPr>
        <w:t>media</w:t>
      </w:r>
      <w:r w:rsidR="00A87BCF" w:rsidRPr="00684B17">
        <w:t xml:space="preserve"> </w:t>
      </w:r>
      <w:r w:rsidR="00A87BCF" w:rsidRPr="00684B17">
        <w:rPr>
          <w:b/>
        </w:rPr>
        <w:t>screen</w:t>
      </w:r>
      <w:r w:rsidR="00A87BCF" w:rsidRPr="00684B17">
        <w:t xml:space="preserve"> </w:t>
      </w:r>
      <w:r w:rsidR="00A87BCF" w:rsidRPr="00684B17">
        <w:rPr>
          <w:b/>
        </w:rPr>
        <w:t>rule</w:t>
      </w:r>
      <w:r w:rsidR="00A87BCF" w:rsidRPr="00684B17">
        <w:t xml:space="preserve"> that will be applied if the screen is </w:t>
      </w:r>
      <w:r w:rsidR="00A87BCF" w:rsidRPr="00684B17">
        <w:rPr>
          <w:b/>
        </w:rPr>
        <w:t>below</w:t>
      </w:r>
      <w:r w:rsidR="00A87BCF" w:rsidRPr="00684B17">
        <w:t xml:space="preserve"> </w:t>
      </w:r>
      <w:r w:rsidR="00A87BCF" w:rsidRPr="00684B17">
        <w:rPr>
          <w:b/>
        </w:rPr>
        <w:t>800px</w:t>
      </w:r>
      <w:r w:rsidR="00A87BCF" w:rsidRPr="00684B17">
        <w:t xml:space="preserve"> screen</w:t>
      </w:r>
      <w:r w:rsidR="00A87BCF">
        <w:t xml:space="preserve"> width</w:t>
      </w:r>
      <w:r w:rsidR="00A87BCF" w:rsidRPr="00684B17">
        <w:t>.</w:t>
      </w:r>
      <w:r w:rsidR="00A87BCF" w:rsidRPr="00684B17">
        <w:rPr>
          <w:b/>
        </w:rPr>
        <w:t xml:space="preserve"> </w:t>
      </w:r>
    </w:p>
    <w:p w14:paraId="5C6C05B2" w14:textId="77777777" w:rsidR="00A87BCF" w:rsidRPr="00FD4BBE" w:rsidRDefault="00A87BCF" w:rsidP="00EC6FBF"/>
    <w:p w14:paraId="37235A6D" w14:textId="6B2BD991" w:rsidR="00A87BCF" w:rsidRPr="00FD4BBE" w:rsidRDefault="00A87BCF" w:rsidP="00A87BCF">
      <w:pPr>
        <w:pStyle w:val="ListParagraph"/>
        <w:numPr>
          <w:ilvl w:val="3"/>
          <w:numId w:val="18"/>
        </w:numPr>
        <w:spacing w:line="360" w:lineRule="auto"/>
        <w:ind w:left="426" w:hanging="426"/>
        <w:jc w:val="both"/>
      </w:pPr>
      <w:r w:rsidRPr="00FD4BBE">
        <w:t xml:space="preserve">The website consists of </w:t>
      </w:r>
      <w:r w:rsidRPr="00FD4BBE">
        <w:rPr>
          <w:b/>
          <w:bCs/>
        </w:rPr>
        <w:t>five main pages</w:t>
      </w:r>
      <w:r w:rsidRPr="00FD4BBE">
        <w:t xml:space="preserve">. They are </w:t>
      </w:r>
      <w:r w:rsidRPr="00FD4BBE">
        <w:rPr>
          <w:b/>
        </w:rPr>
        <w:t>Home</w:t>
      </w:r>
      <w:r>
        <w:rPr>
          <w:b/>
        </w:rPr>
        <w:t xml:space="preserve"> Page</w:t>
      </w:r>
      <w:r w:rsidRPr="00FD4BBE">
        <w:t xml:space="preserve">, </w:t>
      </w:r>
      <w:r w:rsidR="0097621C">
        <w:rPr>
          <w:b/>
        </w:rPr>
        <w:t>About Us Page</w:t>
      </w:r>
      <w:r w:rsidRPr="00FD4BBE">
        <w:t xml:space="preserve">, </w:t>
      </w:r>
      <w:r w:rsidR="00777823">
        <w:rPr>
          <w:b/>
        </w:rPr>
        <w:t>Song</w:t>
      </w:r>
      <w:r w:rsidR="0032130A">
        <w:rPr>
          <w:b/>
        </w:rPr>
        <w:t xml:space="preserve"> Collection</w:t>
      </w:r>
      <w:r>
        <w:rPr>
          <w:b/>
        </w:rPr>
        <w:t xml:space="preserve"> Page</w:t>
      </w:r>
      <w:r w:rsidRPr="00FD4BBE">
        <w:t xml:space="preserve">, </w:t>
      </w:r>
      <w:r w:rsidR="00777823">
        <w:rPr>
          <w:b/>
        </w:rPr>
        <w:t>Song</w:t>
      </w:r>
      <w:r w:rsidR="00B54E6C">
        <w:rPr>
          <w:b/>
        </w:rPr>
        <w:t>’s</w:t>
      </w:r>
      <w:r w:rsidR="00777823">
        <w:rPr>
          <w:b/>
        </w:rPr>
        <w:t xml:space="preserve"> Detail</w:t>
      </w:r>
      <w:r>
        <w:rPr>
          <w:b/>
        </w:rPr>
        <w:t xml:space="preserve"> Page</w:t>
      </w:r>
      <w:r w:rsidRPr="00FD4BBE">
        <w:t xml:space="preserve">, </w:t>
      </w:r>
      <w:r>
        <w:t xml:space="preserve">and </w:t>
      </w:r>
      <w:r w:rsidR="0097621C">
        <w:rPr>
          <w:b/>
        </w:rPr>
        <w:t>Register Page</w:t>
      </w:r>
      <w:r w:rsidRPr="00FD4BBE">
        <w:t xml:space="preserve">. You must create the </w:t>
      </w:r>
      <w:r>
        <w:rPr>
          <w:b/>
        </w:rPr>
        <w:t>d</w:t>
      </w:r>
      <w:r w:rsidRPr="00FD4BBE">
        <w:rPr>
          <w:b/>
        </w:rPr>
        <w:t>rop</w:t>
      </w:r>
      <w:r w:rsidR="00456299">
        <w:rPr>
          <w:b/>
        </w:rPr>
        <w:t>-</w:t>
      </w:r>
      <w:r>
        <w:rPr>
          <w:b/>
        </w:rPr>
        <w:t>d</w:t>
      </w:r>
      <w:r w:rsidRPr="00FD4BBE">
        <w:rPr>
          <w:b/>
        </w:rPr>
        <w:t xml:space="preserve">own </w:t>
      </w:r>
      <w:r>
        <w:rPr>
          <w:b/>
        </w:rPr>
        <w:t>navigation m</w:t>
      </w:r>
      <w:r w:rsidRPr="00FD4BBE">
        <w:rPr>
          <w:b/>
        </w:rPr>
        <w:t xml:space="preserve">enu </w:t>
      </w:r>
      <w:r>
        <w:t xml:space="preserve">using </w:t>
      </w:r>
      <w:r w:rsidR="004F472F">
        <w:rPr>
          <w:b/>
          <w:bCs/>
        </w:rPr>
        <w:t xml:space="preserve">pure </w:t>
      </w:r>
      <w:r w:rsidRPr="00FD4BBE">
        <w:rPr>
          <w:b/>
        </w:rPr>
        <w:t>CSS</w:t>
      </w:r>
      <w:r w:rsidRPr="00FD4BBE">
        <w:t xml:space="preserve">. Below are the </w:t>
      </w:r>
      <w:r w:rsidRPr="002E6813">
        <w:rPr>
          <w:b/>
          <w:bCs/>
        </w:rPr>
        <w:t>requirements</w:t>
      </w:r>
      <w:r w:rsidRPr="00FD4BBE">
        <w:t xml:space="preserve"> for each page:</w:t>
      </w:r>
    </w:p>
    <w:p w14:paraId="6250DC7D" w14:textId="77777777" w:rsidR="00A87BCF" w:rsidRPr="00F93FEE" w:rsidRDefault="00A87BCF" w:rsidP="00A87BCF">
      <w:pPr>
        <w:pStyle w:val="ListParagraph"/>
        <w:numPr>
          <w:ilvl w:val="1"/>
          <w:numId w:val="16"/>
        </w:numPr>
        <w:tabs>
          <w:tab w:val="clear" w:pos="1440"/>
        </w:tabs>
        <w:spacing w:after="160" w:line="360" w:lineRule="auto"/>
        <w:ind w:left="851" w:hanging="425"/>
        <w:jc w:val="both"/>
        <w:rPr>
          <w:b/>
        </w:rPr>
      </w:pPr>
      <w:r w:rsidRPr="00F93FEE">
        <w:rPr>
          <w:b/>
        </w:rPr>
        <w:t>Home</w:t>
      </w:r>
    </w:p>
    <w:p w14:paraId="53279FE5" w14:textId="6ACB8BE7" w:rsidR="00A87BCF" w:rsidRPr="00F93FEE" w:rsidRDefault="00B3730E" w:rsidP="00A87BCF">
      <w:pPr>
        <w:pStyle w:val="ListParagraph"/>
        <w:spacing w:line="360" w:lineRule="auto"/>
        <w:ind w:left="851"/>
        <w:jc w:val="both"/>
      </w:pPr>
      <w:r>
        <w:rPr>
          <w:bCs/>
        </w:rPr>
        <w:t>C’Groovy</w:t>
      </w:r>
      <w:r w:rsidR="00A87BCF" w:rsidRPr="00F93FEE">
        <w:t xml:space="preserve"> wants this page to show </w:t>
      </w:r>
      <w:r w:rsidR="00672F7C" w:rsidRPr="00672F7C">
        <w:t>its</w:t>
      </w:r>
      <w:r w:rsidR="00CF72D7">
        <w:rPr>
          <w:b/>
          <w:bCs/>
        </w:rPr>
        <w:t xml:space="preserve"> </w:t>
      </w:r>
      <w:r w:rsidR="002B1334">
        <w:rPr>
          <w:b/>
          <w:bCs/>
        </w:rPr>
        <w:t>unique value point</w:t>
      </w:r>
      <w:r w:rsidR="0062204A">
        <w:rPr>
          <w:b/>
          <w:bCs/>
        </w:rPr>
        <w:t xml:space="preserve"> (UVP)</w:t>
      </w:r>
      <w:r w:rsidR="00CF72D7">
        <w:rPr>
          <w:b/>
          <w:bCs/>
        </w:rPr>
        <w:t xml:space="preserve"> </w:t>
      </w:r>
      <w:r w:rsidR="00A87BCF" w:rsidRPr="00F93FEE">
        <w:t xml:space="preserve">and </w:t>
      </w:r>
      <w:r w:rsidR="0045763B">
        <w:rPr>
          <w:b/>
        </w:rPr>
        <w:t>best seller</w:t>
      </w:r>
      <w:r w:rsidR="00A87BCF" w:rsidRPr="00F93FEE">
        <w:t xml:space="preserve"> </w:t>
      </w:r>
      <w:r w:rsidR="001746C5">
        <w:t>songs</w:t>
      </w:r>
      <w:r w:rsidR="00A87BCF" w:rsidRPr="00F93FEE">
        <w:t xml:space="preserve"> for the customer. </w:t>
      </w:r>
      <w:r>
        <w:rPr>
          <w:bCs/>
        </w:rPr>
        <w:t>C’Groovy</w:t>
      </w:r>
      <w:r w:rsidR="00A87BCF" w:rsidRPr="00F93FEE">
        <w:t xml:space="preserve"> also wants to have an </w:t>
      </w:r>
      <w:r w:rsidR="00A87BCF" w:rsidRPr="00F93FEE">
        <w:rPr>
          <w:b/>
        </w:rPr>
        <w:t>image</w:t>
      </w:r>
      <w:r w:rsidR="00A87BCF">
        <w:rPr>
          <w:b/>
        </w:rPr>
        <w:t xml:space="preserve"> </w:t>
      </w:r>
      <w:r w:rsidR="00A87BCF" w:rsidRPr="00F93FEE">
        <w:rPr>
          <w:b/>
        </w:rPr>
        <w:t>slider</w:t>
      </w:r>
      <w:r w:rsidR="00A87BCF" w:rsidRPr="00F93FEE">
        <w:t xml:space="preserve"> using </w:t>
      </w:r>
      <w:r w:rsidR="00A87BCF" w:rsidRPr="00F93FEE">
        <w:rPr>
          <w:b/>
        </w:rPr>
        <w:t xml:space="preserve">JQuery </w:t>
      </w:r>
      <w:r w:rsidR="00A87BCF" w:rsidRPr="00477D48">
        <w:rPr>
          <w:b/>
        </w:rPr>
        <w:t>animation</w:t>
      </w:r>
      <w:r w:rsidR="00A87BCF" w:rsidRPr="00F93FEE">
        <w:rPr>
          <w:b/>
        </w:rPr>
        <w:t xml:space="preserve"> </w:t>
      </w:r>
      <w:r w:rsidR="00A87BCF" w:rsidRPr="00477D48">
        <w:rPr>
          <w:b/>
        </w:rPr>
        <w:t>effect</w:t>
      </w:r>
      <w:r w:rsidR="00A87BCF" w:rsidRPr="00F93FEE">
        <w:t xml:space="preserve"> on this page to show the</w:t>
      </w:r>
      <w:r w:rsidR="001746C5">
        <w:rPr>
          <w:b/>
          <w:bCs/>
        </w:rPr>
        <w:t xml:space="preserve"> Recommendation </w:t>
      </w:r>
      <w:r w:rsidR="001746C5">
        <w:t>songs</w:t>
      </w:r>
      <w:r w:rsidR="00A87BCF" w:rsidRPr="00F93FEE">
        <w:t>.</w:t>
      </w:r>
    </w:p>
    <w:p w14:paraId="322DF107" w14:textId="75BC1CEB" w:rsidR="00A87BCF" w:rsidRPr="00F93FEE" w:rsidRDefault="002553D8" w:rsidP="00A87BCF">
      <w:pPr>
        <w:pStyle w:val="ListParagraph"/>
        <w:numPr>
          <w:ilvl w:val="1"/>
          <w:numId w:val="16"/>
        </w:numPr>
        <w:tabs>
          <w:tab w:val="clear" w:pos="1440"/>
        </w:tabs>
        <w:spacing w:line="360" w:lineRule="auto"/>
        <w:ind w:left="851" w:hanging="425"/>
        <w:jc w:val="both"/>
        <w:rPr>
          <w:b/>
        </w:rPr>
      </w:pPr>
      <w:r>
        <w:rPr>
          <w:b/>
        </w:rPr>
        <w:t>About Us</w:t>
      </w:r>
    </w:p>
    <w:p w14:paraId="00B0FDBC" w14:textId="77777777" w:rsidR="00A6094E" w:rsidRDefault="00A87BCF" w:rsidP="00A87BCF">
      <w:pPr>
        <w:spacing w:line="360" w:lineRule="auto"/>
        <w:ind w:left="131" w:firstLine="720"/>
        <w:jc w:val="both"/>
      </w:pPr>
      <w:r w:rsidRPr="00D703FE">
        <w:t xml:space="preserve">This page provides </w:t>
      </w:r>
      <w:r w:rsidR="00177E37">
        <w:rPr>
          <w:b/>
        </w:rPr>
        <w:t>h</w:t>
      </w:r>
      <w:r w:rsidR="006B77F7">
        <w:rPr>
          <w:b/>
        </w:rPr>
        <w:t xml:space="preserve">istory </w:t>
      </w:r>
      <w:r w:rsidR="006B77F7">
        <w:rPr>
          <w:bCs/>
        </w:rPr>
        <w:t xml:space="preserve">and </w:t>
      </w:r>
      <w:r w:rsidR="00411F84" w:rsidRPr="00411F84">
        <w:rPr>
          <w:b/>
        </w:rPr>
        <w:t>core</w:t>
      </w:r>
      <w:r w:rsidR="00411F84">
        <w:rPr>
          <w:bCs/>
        </w:rPr>
        <w:t xml:space="preserve"> </w:t>
      </w:r>
      <w:r w:rsidR="00177E37">
        <w:rPr>
          <w:b/>
        </w:rPr>
        <w:t>t</w:t>
      </w:r>
      <w:r w:rsidR="006B77F7">
        <w:rPr>
          <w:b/>
        </w:rPr>
        <w:t xml:space="preserve">eam </w:t>
      </w:r>
      <w:r w:rsidR="00177E37">
        <w:rPr>
          <w:b/>
        </w:rPr>
        <w:t>m</w:t>
      </w:r>
      <w:r w:rsidR="006B77F7">
        <w:rPr>
          <w:b/>
        </w:rPr>
        <w:t>embers</w:t>
      </w:r>
      <w:r w:rsidRPr="00D703FE">
        <w:t xml:space="preserve"> </w:t>
      </w:r>
      <w:r w:rsidR="006B77F7">
        <w:t>of C’Groovy</w:t>
      </w:r>
      <w:r w:rsidR="00EE307C">
        <w:t xml:space="preserve">. Make sure to include the </w:t>
      </w:r>
    </w:p>
    <w:p w14:paraId="27847568" w14:textId="390A5626" w:rsidR="00A87BCF" w:rsidRPr="00A6094E" w:rsidRDefault="00C803D5" w:rsidP="00A6094E">
      <w:pPr>
        <w:spacing w:line="360" w:lineRule="auto"/>
        <w:ind w:left="131" w:firstLine="720"/>
        <w:jc w:val="both"/>
        <w:rPr>
          <w:b/>
          <w:bCs/>
        </w:rPr>
      </w:pPr>
      <w:r>
        <w:rPr>
          <w:b/>
          <w:bCs/>
        </w:rPr>
        <w:t>journey progression</w:t>
      </w:r>
      <w:r w:rsidR="00EE307C">
        <w:t xml:space="preserve"> and the </w:t>
      </w:r>
      <w:r w:rsidR="00EE307C" w:rsidRPr="00A4600C">
        <w:rPr>
          <w:b/>
          <w:bCs/>
        </w:rPr>
        <w:t>member’s position</w:t>
      </w:r>
      <w:r w:rsidR="00EE307C">
        <w:t xml:space="preserve"> in the C’Groovy organization.</w:t>
      </w:r>
    </w:p>
    <w:p w14:paraId="1F98E4C9" w14:textId="5A8D0E9E" w:rsidR="00A87BCF" w:rsidRPr="00F93FEE" w:rsidRDefault="00FB0F8B" w:rsidP="00A87BCF">
      <w:pPr>
        <w:pStyle w:val="ListParagraph"/>
        <w:numPr>
          <w:ilvl w:val="1"/>
          <w:numId w:val="16"/>
        </w:numPr>
        <w:tabs>
          <w:tab w:val="clear" w:pos="1440"/>
        </w:tabs>
        <w:spacing w:after="160" w:line="360" w:lineRule="auto"/>
        <w:ind w:left="851" w:hanging="425"/>
        <w:jc w:val="both"/>
        <w:rPr>
          <w:b/>
        </w:rPr>
      </w:pPr>
      <w:r>
        <w:rPr>
          <w:b/>
        </w:rPr>
        <w:t>Song</w:t>
      </w:r>
      <w:r w:rsidR="00916D92">
        <w:rPr>
          <w:b/>
        </w:rPr>
        <w:t xml:space="preserve"> Collection</w:t>
      </w:r>
    </w:p>
    <w:p w14:paraId="20BA81FE" w14:textId="3EFDA84E" w:rsidR="00A87BCF" w:rsidRPr="00B353CA" w:rsidRDefault="00A87BCF" w:rsidP="00A569D0">
      <w:pPr>
        <w:pStyle w:val="ListParagraph"/>
        <w:spacing w:line="360" w:lineRule="auto"/>
        <w:ind w:left="851"/>
        <w:jc w:val="both"/>
      </w:pPr>
      <w:r w:rsidRPr="00F93FEE">
        <w:lastRenderedPageBreak/>
        <w:t xml:space="preserve">This page shows the </w:t>
      </w:r>
      <w:r w:rsidR="007263E5">
        <w:rPr>
          <w:b/>
          <w:bCs/>
        </w:rPr>
        <w:t>songs collection</w:t>
      </w:r>
      <w:r w:rsidRPr="00F93FEE">
        <w:t xml:space="preserve">. </w:t>
      </w:r>
      <w:r w:rsidR="00B3730E">
        <w:rPr>
          <w:bCs/>
        </w:rPr>
        <w:t>C’Groovy</w:t>
      </w:r>
      <w:r w:rsidRPr="00F93FEE">
        <w:t xml:space="preserve"> wants </w:t>
      </w:r>
      <w:r w:rsidR="002D0FE9">
        <w:t xml:space="preserve">to display </w:t>
      </w:r>
      <w:r w:rsidR="008D08E3">
        <w:t>songs</w:t>
      </w:r>
      <w:r w:rsidRPr="00F93FEE">
        <w:t xml:space="preserve"> </w:t>
      </w:r>
      <w:r w:rsidRPr="004B5129">
        <w:rPr>
          <w:b/>
          <w:bCs/>
        </w:rPr>
        <w:t xml:space="preserve">divided by </w:t>
      </w:r>
      <w:r w:rsidR="00582CE4">
        <w:rPr>
          <w:b/>
          <w:bCs/>
        </w:rPr>
        <w:t xml:space="preserve">genre </w:t>
      </w:r>
      <w:r w:rsidR="00582CE4">
        <w:t xml:space="preserve">such as </w:t>
      </w:r>
      <w:r w:rsidR="00B76558" w:rsidRPr="003066F3">
        <w:rPr>
          <w:b/>
          <w:bCs/>
        </w:rPr>
        <w:t>P</w:t>
      </w:r>
      <w:r w:rsidR="00582CE4" w:rsidRPr="003066F3">
        <w:rPr>
          <w:b/>
          <w:bCs/>
        </w:rPr>
        <w:t xml:space="preserve">op, R&amp;B, </w:t>
      </w:r>
      <w:r w:rsidR="00162274" w:rsidRPr="00A02E75">
        <w:t xml:space="preserve">and </w:t>
      </w:r>
      <w:r w:rsidR="00582CE4" w:rsidRPr="003066F3">
        <w:rPr>
          <w:b/>
          <w:bCs/>
        </w:rPr>
        <w:t>K-Pop</w:t>
      </w:r>
      <w:r w:rsidR="00103CDC">
        <w:t>.</w:t>
      </w:r>
      <w:r w:rsidR="003E6A01">
        <w:t xml:space="preserve"> You must display the </w:t>
      </w:r>
      <w:r w:rsidR="003E6A01">
        <w:rPr>
          <w:b/>
          <w:bCs/>
        </w:rPr>
        <w:t xml:space="preserve">name, artist, </w:t>
      </w:r>
      <w:r w:rsidR="003E6A01" w:rsidRPr="00A10490">
        <w:t>and</w:t>
      </w:r>
      <w:r w:rsidR="003E6A01">
        <w:rPr>
          <w:b/>
          <w:bCs/>
        </w:rPr>
        <w:t xml:space="preserve"> short description</w:t>
      </w:r>
      <w:r w:rsidR="00B353CA">
        <w:rPr>
          <w:b/>
          <w:bCs/>
        </w:rPr>
        <w:t xml:space="preserve"> </w:t>
      </w:r>
      <w:r w:rsidR="00B353CA">
        <w:t>of the song.</w:t>
      </w:r>
    </w:p>
    <w:p w14:paraId="2E19A6AC" w14:textId="2E46D4B6" w:rsidR="00A87BCF" w:rsidRPr="00F93FEE" w:rsidRDefault="00FB0F8B" w:rsidP="00A87BCF">
      <w:pPr>
        <w:pStyle w:val="ListParagraph"/>
        <w:numPr>
          <w:ilvl w:val="1"/>
          <w:numId w:val="16"/>
        </w:numPr>
        <w:tabs>
          <w:tab w:val="clear" w:pos="1440"/>
        </w:tabs>
        <w:spacing w:after="160" w:line="360" w:lineRule="auto"/>
        <w:ind w:left="851" w:hanging="425"/>
        <w:jc w:val="both"/>
        <w:rPr>
          <w:b/>
        </w:rPr>
      </w:pPr>
      <w:r>
        <w:rPr>
          <w:b/>
        </w:rPr>
        <w:t>Songs Detail</w:t>
      </w:r>
    </w:p>
    <w:p w14:paraId="291BCD35" w14:textId="068A39E5" w:rsidR="00A87BCF" w:rsidRPr="00BA3290" w:rsidRDefault="00A87BCF" w:rsidP="00A87BCF">
      <w:pPr>
        <w:pStyle w:val="ListParagraph"/>
        <w:spacing w:line="360" w:lineRule="auto"/>
        <w:ind w:left="851"/>
        <w:jc w:val="both"/>
      </w:pPr>
      <w:r w:rsidRPr="00F93FEE">
        <w:t xml:space="preserve">This page shows </w:t>
      </w:r>
      <w:r w:rsidR="00CD69EF">
        <w:t xml:space="preserve">the </w:t>
      </w:r>
      <w:r w:rsidR="00394EA4">
        <w:rPr>
          <w:b/>
          <w:bCs/>
        </w:rPr>
        <w:t>details</w:t>
      </w:r>
      <w:r w:rsidR="00CD69EF">
        <w:rPr>
          <w:b/>
          <w:bCs/>
        </w:rPr>
        <w:t xml:space="preserve"> of the songs</w:t>
      </w:r>
      <w:r w:rsidRPr="00F93FEE">
        <w:t xml:space="preserve">. </w:t>
      </w:r>
      <w:r w:rsidR="00B3730E">
        <w:rPr>
          <w:bCs/>
        </w:rPr>
        <w:t>C’Groovy</w:t>
      </w:r>
      <w:r w:rsidRPr="00F93FEE">
        <w:t xml:space="preserve"> wants</w:t>
      </w:r>
      <w:r w:rsidR="00CD69EF">
        <w:t xml:space="preserve"> each of the songs to be explained by its </w:t>
      </w:r>
      <w:r w:rsidR="00BA3290">
        <w:rPr>
          <w:b/>
          <w:bCs/>
        </w:rPr>
        <w:t xml:space="preserve">name, </w:t>
      </w:r>
      <w:r w:rsidR="00AC3919">
        <w:rPr>
          <w:b/>
          <w:bCs/>
        </w:rPr>
        <w:t xml:space="preserve">artist, </w:t>
      </w:r>
      <w:r w:rsidR="00BA3290">
        <w:rPr>
          <w:b/>
          <w:bCs/>
        </w:rPr>
        <w:t xml:space="preserve">short description, lyrics, </w:t>
      </w:r>
      <w:r w:rsidR="00BA3290">
        <w:t xml:space="preserve">and </w:t>
      </w:r>
      <w:r w:rsidR="00BA3290">
        <w:rPr>
          <w:b/>
          <w:bCs/>
        </w:rPr>
        <w:t>audio.</w:t>
      </w:r>
    </w:p>
    <w:p w14:paraId="2A9C30FD" w14:textId="77777777" w:rsidR="00A87BCF" w:rsidRPr="00F93FEE" w:rsidRDefault="00A87BCF" w:rsidP="00A87BCF">
      <w:pPr>
        <w:pStyle w:val="ListParagraph"/>
        <w:numPr>
          <w:ilvl w:val="1"/>
          <w:numId w:val="16"/>
        </w:numPr>
        <w:tabs>
          <w:tab w:val="clear" w:pos="1440"/>
        </w:tabs>
        <w:spacing w:after="160" w:line="360" w:lineRule="auto"/>
        <w:ind w:left="851" w:hanging="425"/>
        <w:jc w:val="both"/>
        <w:rPr>
          <w:b/>
        </w:rPr>
      </w:pPr>
      <w:r w:rsidRPr="00F93FEE">
        <w:rPr>
          <w:b/>
        </w:rPr>
        <w:t>Register</w:t>
      </w:r>
    </w:p>
    <w:p w14:paraId="45101F5E" w14:textId="5689FF1D" w:rsidR="00A87BCF" w:rsidRPr="00F93FEE" w:rsidRDefault="00A87BCF" w:rsidP="00A87BCF">
      <w:pPr>
        <w:pStyle w:val="ListParagraph"/>
        <w:spacing w:line="360" w:lineRule="auto"/>
        <w:ind w:left="851"/>
        <w:jc w:val="both"/>
      </w:pPr>
      <w:r w:rsidRPr="00F93FEE">
        <w:t xml:space="preserve">This page provides a </w:t>
      </w:r>
      <w:r w:rsidRPr="00F93FEE">
        <w:rPr>
          <w:b/>
        </w:rPr>
        <w:t>registration</w:t>
      </w:r>
      <w:r w:rsidRPr="00F93FEE">
        <w:t xml:space="preserve"> </w:t>
      </w:r>
      <w:r w:rsidRPr="00D703FE">
        <w:rPr>
          <w:b/>
          <w:bCs/>
        </w:rPr>
        <w:t>menu</w:t>
      </w:r>
      <w:r w:rsidRPr="00F93FEE">
        <w:t xml:space="preserve"> for the customer. Customer needs to submit some personal information such as </w:t>
      </w:r>
      <w:r w:rsidRPr="00F93FEE">
        <w:rPr>
          <w:b/>
        </w:rPr>
        <w:t xml:space="preserve">name, email, password, </w:t>
      </w:r>
      <w:r w:rsidR="009379F9">
        <w:rPr>
          <w:b/>
        </w:rPr>
        <w:t>age</w:t>
      </w:r>
      <w:r w:rsidRPr="00F93FEE">
        <w:rPr>
          <w:b/>
        </w:rPr>
        <w:t xml:space="preserve">, </w:t>
      </w:r>
      <w:r w:rsidR="0046231E">
        <w:rPr>
          <w:bCs/>
        </w:rPr>
        <w:t xml:space="preserve">and </w:t>
      </w:r>
      <w:r w:rsidRPr="00F93FEE">
        <w:rPr>
          <w:b/>
        </w:rPr>
        <w:t>gender</w:t>
      </w:r>
      <w:r w:rsidRPr="00F93FEE">
        <w:t xml:space="preserve">. You are also asked to create </w:t>
      </w:r>
      <w:r w:rsidRPr="00F93FEE">
        <w:rPr>
          <w:b/>
        </w:rPr>
        <w:t>5 kinds of form components</w:t>
      </w:r>
      <w:r w:rsidRPr="00F93FEE">
        <w:t xml:space="preserve"> and </w:t>
      </w:r>
      <w:r w:rsidRPr="00F93FEE">
        <w:rPr>
          <w:b/>
        </w:rPr>
        <w:t>5 kinds of validation</w:t>
      </w:r>
      <w:r w:rsidRPr="00F93FEE">
        <w:t xml:space="preserve">. For validation, you must create it using </w:t>
      </w:r>
      <w:r w:rsidRPr="00F93FEE">
        <w:rPr>
          <w:b/>
        </w:rPr>
        <w:t xml:space="preserve">JavaScript </w:t>
      </w:r>
      <w:r w:rsidRPr="00F93FEE">
        <w:t xml:space="preserve">and </w:t>
      </w:r>
      <w:r w:rsidRPr="00F93FEE">
        <w:rPr>
          <w:b/>
        </w:rPr>
        <w:t>don’t use regular expression</w:t>
      </w:r>
      <w:r>
        <w:t>.</w:t>
      </w:r>
    </w:p>
    <w:p w14:paraId="1690419A" w14:textId="77777777" w:rsidR="00A87BCF" w:rsidRPr="00062BB4" w:rsidRDefault="00A87BCF" w:rsidP="00A87BCF">
      <w:pPr>
        <w:spacing w:line="360" w:lineRule="auto"/>
        <w:jc w:val="both"/>
        <w:rPr>
          <w:rStyle w:val="longtext"/>
        </w:rPr>
      </w:pPr>
    </w:p>
    <w:p w14:paraId="37316C5D" w14:textId="77777777" w:rsidR="00A87BCF" w:rsidRPr="00C00B54" w:rsidRDefault="00A87BCF" w:rsidP="00A87BCF">
      <w:pPr>
        <w:spacing w:line="360" w:lineRule="auto"/>
        <w:jc w:val="both"/>
        <w:rPr>
          <w:b/>
          <w:u w:val="single"/>
        </w:rPr>
      </w:pPr>
      <w:r w:rsidRPr="00C00B54">
        <w:rPr>
          <w:b/>
          <w:u w:val="single"/>
        </w:rPr>
        <w:t>Guidelines:</w:t>
      </w:r>
    </w:p>
    <w:p w14:paraId="7E170732" w14:textId="77777777" w:rsidR="00A87BCF" w:rsidRPr="00C00B54" w:rsidRDefault="00A87BCF" w:rsidP="00A87BCF">
      <w:pPr>
        <w:pStyle w:val="ListParagraph"/>
        <w:numPr>
          <w:ilvl w:val="4"/>
          <w:numId w:val="17"/>
        </w:numPr>
        <w:spacing w:line="360" w:lineRule="auto"/>
        <w:ind w:left="426" w:hanging="426"/>
        <w:jc w:val="both"/>
      </w:pPr>
      <w:r w:rsidRPr="00C00B54">
        <w:t xml:space="preserve">Design your website by observing the principles of </w:t>
      </w:r>
      <w:r w:rsidRPr="00C00B54">
        <w:rPr>
          <w:b/>
        </w:rPr>
        <w:t>human and computer interaction</w:t>
      </w:r>
      <w:r w:rsidRPr="00C00B54">
        <w:t xml:space="preserve">. Set up your site as </w:t>
      </w:r>
      <w:r w:rsidRPr="00062BB4">
        <w:rPr>
          <w:b/>
          <w:bCs/>
        </w:rPr>
        <w:t>creative</w:t>
      </w:r>
      <w:r w:rsidRPr="00C00B54">
        <w:t xml:space="preserve"> as possible but still strive for </w:t>
      </w:r>
      <w:r w:rsidRPr="00C00B54">
        <w:rPr>
          <w:b/>
        </w:rPr>
        <w:t>consistency</w:t>
      </w:r>
      <w:r w:rsidRPr="00C00B54">
        <w:t>.</w:t>
      </w:r>
    </w:p>
    <w:p w14:paraId="547BFA15" w14:textId="77777777" w:rsidR="00A87BCF" w:rsidRPr="00C00B54" w:rsidRDefault="00A87BCF" w:rsidP="00A87BCF">
      <w:pPr>
        <w:pStyle w:val="ListParagraph"/>
        <w:numPr>
          <w:ilvl w:val="4"/>
          <w:numId w:val="17"/>
        </w:numPr>
        <w:spacing w:line="360" w:lineRule="auto"/>
        <w:ind w:left="426" w:hanging="426"/>
        <w:jc w:val="both"/>
      </w:pPr>
      <w:r w:rsidRPr="00C00B54">
        <w:t xml:space="preserve">Consider the </w:t>
      </w:r>
      <w:r w:rsidRPr="00C00B54">
        <w:rPr>
          <w:b/>
        </w:rPr>
        <w:t>color</w:t>
      </w:r>
      <w:r w:rsidRPr="00C00B54">
        <w:t xml:space="preserve">, </w:t>
      </w:r>
      <w:r w:rsidRPr="00C00B54">
        <w:rPr>
          <w:b/>
        </w:rPr>
        <w:t>font</w:t>
      </w:r>
      <w:r w:rsidRPr="00C00B54">
        <w:t xml:space="preserve">, </w:t>
      </w:r>
      <w:r w:rsidRPr="00C00B54">
        <w:rPr>
          <w:b/>
        </w:rPr>
        <w:t>size</w:t>
      </w:r>
      <w:r w:rsidRPr="0036762A">
        <w:rPr>
          <w:bCs/>
        </w:rPr>
        <w:t xml:space="preserve">, </w:t>
      </w:r>
      <w:r w:rsidRPr="00C00B54">
        <w:t xml:space="preserve">and </w:t>
      </w:r>
      <w:r w:rsidRPr="00C00B54">
        <w:rPr>
          <w:b/>
        </w:rPr>
        <w:t>layout</w:t>
      </w:r>
      <w:r w:rsidRPr="00C00B54">
        <w:t xml:space="preserve"> that you use to design the prototype and website.</w:t>
      </w:r>
    </w:p>
    <w:p w14:paraId="3335C747" w14:textId="77777777" w:rsidR="00A87BCF" w:rsidRPr="00C00B54" w:rsidRDefault="00A87BCF" w:rsidP="00A87BCF">
      <w:pPr>
        <w:pStyle w:val="ListParagraph"/>
        <w:numPr>
          <w:ilvl w:val="4"/>
          <w:numId w:val="17"/>
        </w:numPr>
        <w:spacing w:line="360" w:lineRule="auto"/>
        <w:ind w:left="426" w:hanging="426"/>
        <w:jc w:val="both"/>
      </w:pPr>
      <w:r w:rsidRPr="00C00B54">
        <w:t xml:space="preserve">All </w:t>
      </w:r>
      <w:r w:rsidRPr="0036762A">
        <w:rPr>
          <w:bCs/>
        </w:rPr>
        <w:t>pages mentioned in the requirement should</w:t>
      </w:r>
      <w:r w:rsidRPr="00C00B54">
        <w:t xml:space="preserve"> be created </w:t>
      </w:r>
      <w:r w:rsidRPr="00C00B54">
        <w:rPr>
          <w:b/>
        </w:rPr>
        <w:t>based on your template design</w:t>
      </w:r>
      <w:r w:rsidRPr="00C00B54">
        <w:t>.</w:t>
      </w:r>
    </w:p>
    <w:p w14:paraId="312ACBDB" w14:textId="77777777" w:rsidR="00A87BCF" w:rsidRPr="00C00B54" w:rsidRDefault="00A87BCF" w:rsidP="00A87BCF">
      <w:pPr>
        <w:pStyle w:val="ListParagraph"/>
        <w:numPr>
          <w:ilvl w:val="4"/>
          <w:numId w:val="17"/>
        </w:numPr>
        <w:spacing w:line="360" w:lineRule="auto"/>
        <w:ind w:left="426" w:hanging="426"/>
        <w:jc w:val="both"/>
      </w:pPr>
      <w:r w:rsidRPr="00C00B54">
        <w:t xml:space="preserve">Use only </w:t>
      </w:r>
      <w:r w:rsidRPr="00C00B54">
        <w:rPr>
          <w:b/>
        </w:rPr>
        <w:t>external</w:t>
      </w:r>
      <w:r w:rsidRPr="00C00B54">
        <w:t xml:space="preserve"> </w:t>
      </w:r>
      <w:r w:rsidRPr="00C00B54">
        <w:rPr>
          <w:b/>
        </w:rPr>
        <w:t>CSS</w:t>
      </w:r>
      <w:r w:rsidRPr="00C00B54">
        <w:t xml:space="preserve">. </w:t>
      </w:r>
      <w:r w:rsidRPr="0036762A">
        <w:rPr>
          <w:bCs/>
        </w:rPr>
        <w:t>Internal or inline CSS will not be marked.</w:t>
      </w:r>
    </w:p>
    <w:p w14:paraId="51DB5AF6" w14:textId="77777777" w:rsidR="00A87BCF" w:rsidRPr="0036762A" w:rsidRDefault="00A87BCF" w:rsidP="00A87BCF">
      <w:pPr>
        <w:pStyle w:val="ListParagraph"/>
        <w:numPr>
          <w:ilvl w:val="4"/>
          <w:numId w:val="17"/>
        </w:numPr>
        <w:spacing w:line="360" w:lineRule="auto"/>
        <w:ind w:left="426" w:hanging="426"/>
        <w:jc w:val="both"/>
        <w:rPr>
          <w:bCs/>
        </w:rPr>
      </w:pPr>
      <w:r w:rsidRPr="00C00B54">
        <w:t xml:space="preserve">Use </w:t>
      </w:r>
      <w:r w:rsidRPr="00C00B54">
        <w:rPr>
          <w:b/>
        </w:rPr>
        <w:t xml:space="preserve">CSS box positioning </w:t>
      </w:r>
      <w:r w:rsidRPr="00C00B54">
        <w:t>to design your web structure</w:t>
      </w:r>
      <w:r w:rsidRPr="00C00B54">
        <w:rPr>
          <w:b/>
        </w:rPr>
        <w:t xml:space="preserve">, </w:t>
      </w:r>
      <w:r w:rsidRPr="0036762A">
        <w:rPr>
          <w:bCs/>
        </w:rPr>
        <w:t>do not use table for the layout.</w:t>
      </w:r>
    </w:p>
    <w:p w14:paraId="673D775E" w14:textId="77777777" w:rsidR="00A87BCF" w:rsidRPr="00C00B54" w:rsidRDefault="00A87BCF" w:rsidP="00A87BCF">
      <w:pPr>
        <w:pStyle w:val="ListParagraph"/>
        <w:numPr>
          <w:ilvl w:val="4"/>
          <w:numId w:val="17"/>
        </w:numPr>
        <w:spacing w:line="360" w:lineRule="auto"/>
        <w:ind w:left="426" w:hanging="426"/>
        <w:jc w:val="both"/>
      </w:pPr>
      <w:r w:rsidRPr="00C00B54">
        <w:t xml:space="preserve">Consider the </w:t>
      </w:r>
      <w:r w:rsidRPr="0036762A">
        <w:rPr>
          <w:b/>
          <w:bCs/>
        </w:rPr>
        <w:t>language</w:t>
      </w:r>
      <w:r w:rsidRPr="00C00B54">
        <w:t xml:space="preserve"> you use, including spelling and grammar, feel free to choose either </w:t>
      </w:r>
      <w:r w:rsidRPr="0036762A">
        <w:rPr>
          <w:bCs/>
        </w:rPr>
        <w:t>Bahasa or English</w:t>
      </w:r>
      <w:r w:rsidRPr="00C00B54">
        <w:t>, but you cannot have both at the same time.</w:t>
      </w:r>
    </w:p>
    <w:p w14:paraId="3C192F7C" w14:textId="77777777" w:rsidR="00A87BCF" w:rsidRPr="00C00B54" w:rsidRDefault="00A87BCF" w:rsidP="00A87BCF">
      <w:pPr>
        <w:pStyle w:val="ListParagraph"/>
        <w:numPr>
          <w:ilvl w:val="4"/>
          <w:numId w:val="17"/>
        </w:numPr>
        <w:spacing w:line="360" w:lineRule="auto"/>
        <w:ind w:left="426" w:hanging="426"/>
        <w:jc w:val="both"/>
      </w:pPr>
      <w:r w:rsidRPr="00C00B54">
        <w:t xml:space="preserve">Make your website </w:t>
      </w:r>
      <w:r w:rsidRPr="00C00B54">
        <w:rPr>
          <w:b/>
        </w:rPr>
        <w:t xml:space="preserve">responsive </w:t>
      </w:r>
      <w:r w:rsidRPr="00C00B54">
        <w:t xml:space="preserve">so it can deliver in any size, particularly for </w:t>
      </w:r>
      <w:r w:rsidRPr="00C00B54">
        <w:rPr>
          <w:b/>
        </w:rPr>
        <w:t>desktops</w:t>
      </w:r>
      <w:r w:rsidRPr="00C00B54">
        <w:t xml:space="preserve">, </w:t>
      </w:r>
      <w:r w:rsidRPr="00C00B54">
        <w:rPr>
          <w:b/>
        </w:rPr>
        <w:t>tablets,</w:t>
      </w:r>
      <w:r w:rsidRPr="00C00B54">
        <w:t xml:space="preserve"> and </w:t>
      </w:r>
      <w:r w:rsidRPr="00C00B54">
        <w:rPr>
          <w:b/>
        </w:rPr>
        <w:t>mobile devices</w:t>
      </w:r>
      <w:r w:rsidRPr="00C00B54">
        <w:t>.</w:t>
      </w:r>
    </w:p>
    <w:p w14:paraId="2D3F75D3" w14:textId="77777777" w:rsidR="00A87BCF" w:rsidRPr="00C00B54" w:rsidRDefault="00A87BCF" w:rsidP="00A87BCF">
      <w:pPr>
        <w:pStyle w:val="ListParagraph"/>
        <w:numPr>
          <w:ilvl w:val="4"/>
          <w:numId w:val="17"/>
        </w:numPr>
        <w:spacing w:line="360" w:lineRule="auto"/>
        <w:ind w:left="426" w:hanging="426"/>
        <w:jc w:val="both"/>
      </w:pPr>
      <w:r w:rsidRPr="0036762A">
        <w:t>Organize</w:t>
      </w:r>
      <w:r w:rsidRPr="00C00B54">
        <w:t xml:space="preserve"> your files with subdirectories.</w:t>
      </w:r>
    </w:p>
    <w:p w14:paraId="688DD6D1" w14:textId="288FAB3D" w:rsidR="008C6276" w:rsidRDefault="00A87BCF" w:rsidP="0047322F">
      <w:pPr>
        <w:pStyle w:val="ListParagraph"/>
        <w:numPr>
          <w:ilvl w:val="4"/>
          <w:numId w:val="17"/>
        </w:numPr>
        <w:spacing w:line="360" w:lineRule="auto"/>
        <w:ind w:left="426" w:hanging="426"/>
        <w:jc w:val="both"/>
      </w:pPr>
      <w:r w:rsidRPr="00C00B54">
        <w:t>Include references (link from a website, book</w:t>
      </w:r>
      <w:r>
        <w:t>, etc</w:t>
      </w:r>
      <w:r w:rsidRPr="00C00B54">
        <w:t>) that you use in creating the website.</w:t>
      </w:r>
    </w:p>
    <w:p w14:paraId="2A954610" w14:textId="77777777" w:rsidR="00FD53DC" w:rsidRDefault="00FD53DC" w:rsidP="00FD53DC">
      <w:pPr>
        <w:spacing w:line="360" w:lineRule="auto"/>
        <w:jc w:val="both"/>
      </w:pPr>
    </w:p>
    <w:p w14:paraId="3E00798D" w14:textId="451E4E64" w:rsidR="00FD53DC" w:rsidRDefault="00FD53DC" w:rsidP="00FD53DC">
      <w:pPr>
        <w:spacing w:line="360" w:lineRule="auto"/>
        <w:jc w:val="both"/>
        <w:rPr>
          <w:u w:val="single"/>
        </w:rPr>
      </w:pPr>
      <w:r>
        <w:rPr>
          <w:u w:val="single"/>
        </w:rPr>
        <w:t>References:</w:t>
      </w:r>
    </w:p>
    <w:p w14:paraId="6C388095" w14:textId="160B79CD" w:rsidR="00FD53DC" w:rsidRDefault="00FD53DC" w:rsidP="00FD53DC">
      <w:pPr>
        <w:spacing w:line="360" w:lineRule="auto"/>
        <w:jc w:val="both"/>
      </w:pPr>
      <w:hyperlink r:id="rId13" w:history="1">
        <w:r w:rsidRPr="003F31EF">
          <w:rPr>
            <w:rStyle w:val="Hyperlink"/>
          </w:rPr>
          <w:t>https://spotisongdownloader.to/spoti</w:t>
        </w:r>
        <w:r w:rsidRPr="003F31EF">
          <w:rPr>
            <w:rStyle w:val="Hyperlink"/>
          </w:rPr>
          <w:t>f</w:t>
        </w:r>
        <w:r w:rsidRPr="003F31EF">
          <w:rPr>
            <w:rStyle w:val="Hyperlink"/>
          </w:rPr>
          <w:t>y-artwork-downloader/</w:t>
        </w:r>
      </w:hyperlink>
      <w:r>
        <w:t xml:space="preserve"> </w:t>
      </w:r>
    </w:p>
    <w:p w14:paraId="54C3F470" w14:textId="2062B83D" w:rsidR="00CB0E1D" w:rsidRDefault="00CB0E1D" w:rsidP="00FD53DC">
      <w:pPr>
        <w:spacing w:line="360" w:lineRule="auto"/>
        <w:jc w:val="both"/>
      </w:pPr>
      <w:hyperlink r:id="rId14" w:history="1">
        <w:r w:rsidRPr="003F31EF">
          <w:rPr>
            <w:rStyle w:val="Hyperlink"/>
          </w:rPr>
          <w:t>https://www.youtube.com/watch?v=YRH7M1jmjbI&amp;pp=ygUXYXZhIG1heCBsb3N0IHlvdXIgZmFpdGjSBwkJsAkBhyohjO8%3D</w:t>
        </w:r>
      </w:hyperlink>
      <w:r>
        <w:t xml:space="preserve"> </w:t>
      </w:r>
    </w:p>
    <w:p w14:paraId="08E11D18" w14:textId="09E16DEE" w:rsidR="00CB0E1D" w:rsidRDefault="00CB0E1D" w:rsidP="00FD53DC">
      <w:pPr>
        <w:spacing w:line="360" w:lineRule="auto"/>
        <w:jc w:val="both"/>
      </w:pPr>
      <w:hyperlink r:id="rId15" w:history="1">
        <w:r w:rsidRPr="003F31EF">
          <w:rPr>
            <w:rStyle w:val="Hyperlink"/>
          </w:rPr>
          <w:t>https://www.youtube.com/watch?v=xuOOAQoDKN0&amp;pp=ygUXcG9zaXRpb25zIGFyaWFuYSBncmFuZGU%3D</w:t>
        </w:r>
      </w:hyperlink>
      <w:r>
        <w:t xml:space="preserve"> </w:t>
      </w:r>
    </w:p>
    <w:p w14:paraId="5DE05F47" w14:textId="77777777" w:rsidR="00CB0E1D" w:rsidRDefault="00CB0E1D" w:rsidP="00FD53DC">
      <w:pPr>
        <w:spacing w:line="360" w:lineRule="auto"/>
        <w:jc w:val="both"/>
      </w:pPr>
    </w:p>
    <w:p w14:paraId="2DFE9C34" w14:textId="55F357EA" w:rsidR="00CB0E1D" w:rsidRDefault="00CB0E1D" w:rsidP="00FD53DC">
      <w:pPr>
        <w:spacing w:line="360" w:lineRule="auto"/>
        <w:jc w:val="both"/>
      </w:pPr>
      <w:hyperlink r:id="rId16" w:history="1">
        <w:r w:rsidRPr="003F31EF">
          <w:rPr>
            <w:rStyle w:val="Hyperlink"/>
          </w:rPr>
          <w:t>https://www.youtube.com/watch?v=liTfD88dbCo&amp;pp=ygUac2hhcGUgb2YgeW91IGJ5IGVkIHNoZWVyYW4%3D</w:t>
        </w:r>
      </w:hyperlink>
      <w:r>
        <w:t xml:space="preserve"> </w:t>
      </w:r>
    </w:p>
    <w:p w14:paraId="45427DB6" w14:textId="72B9C14E" w:rsidR="00CB0E1D" w:rsidRDefault="00CB0E1D" w:rsidP="00FD53DC">
      <w:pPr>
        <w:spacing w:line="360" w:lineRule="auto"/>
        <w:jc w:val="both"/>
      </w:pPr>
      <w:hyperlink r:id="rId17" w:history="1">
        <w:r w:rsidRPr="003F31EF">
          <w:rPr>
            <w:rStyle w:val="Hyperlink"/>
          </w:rPr>
          <w:t>https://www.youtube.com/watch?v=SQnc1QibapQ&amp;pp=ygUIa2lsbGJpbGw%3D</w:t>
        </w:r>
      </w:hyperlink>
      <w:r>
        <w:t xml:space="preserve"> </w:t>
      </w:r>
    </w:p>
    <w:p w14:paraId="3E59E947" w14:textId="0597EEB6" w:rsidR="00CB0E1D" w:rsidRDefault="00CB0E1D" w:rsidP="00FD53DC">
      <w:pPr>
        <w:spacing w:line="360" w:lineRule="auto"/>
        <w:jc w:val="both"/>
      </w:pPr>
      <w:hyperlink r:id="rId18" w:history="1">
        <w:r w:rsidRPr="003F31EF">
          <w:rPr>
            <w:rStyle w:val="Hyperlink"/>
          </w:rPr>
          <w:t>https://www.youtube.com/watch?v=fHI8X4OXluQ&amp;pp=ygUPYmxpbmRpbmcgbGlnaHRz</w:t>
        </w:r>
      </w:hyperlink>
      <w:r>
        <w:t xml:space="preserve"> </w:t>
      </w:r>
    </w:p>
    <w:p w14:paraId="6F95A167" w14:textId="639587C1" w:rsidR="00CB0E1D" w:rsidRDefault="00CB0E1D" w:rsidP="00FD53DC">
      <w:pPr>
        <w:spacing w:line="360" w:lineRule="auto"/>
        <w:jc w:val="both"/>
      </w:pPr>
      <w:hyperlink r:id="rId19" w:history="1">
        <w:r w:rsidRPr="003F31EF">
          <w:rPr>
            <w:rStyle w:val="Hyperlink"/>
          </w:rPr>
          <w:t>https://www.youtube.com/watch?v=u4wHP_1twgE&amp;pp=ygUIbG9jYXRpb24%3D</w:t>
        </w:r>
      </w:hyperlink>
      <w:r>
        <w:t xml:space="preserve"> </w:t>
      </w:r>
    </w:p>
    <w:p w14:paraId="3975700B" w14:textId="0B712F9B" w:rsidR="00CB0E1D" w:rsidRDefault="00CB0E1D" w:rsidP="00FD53DC">
      <w:pPr>
        <w:spacing w:line="360" w:lineRule="auto"/>
        <w:jc w:val="both"/>
      </w:pPr>
      <w:hyperlink r:id="rId20" w:history="1">
        <w:r w:rsidRPr="003F31EF">
          <w:rPr>
            <w:rStyle w:val="Hyperlink"/>
          </w:rPr>
          <w:t>https://www.youtube.com/watch?v=wcEIo-PE9Ho&amp;pp=ygUUcGluayB2ZW5vbSBibGFja3BpbmvSBwkJsAkBhyohjO8%3D</w:t>
        </w:r>
      </w:hyperlink>
      <w:r>
        <w:t xml:space="preserve"> </w:t>
      </w:r>
    </w:p>
    <w:p w14:paraId="365D3775" w14:textId="679C42BA" w:rsidR="00CB0E1D" w:rsidRDefault="00CB0E1D" w:rsidP="00FD53DC">
      <w:pPr>
        <w:spacing w:line="360" w:lineRule="auto"/>
        <w:jc w:val="both"/>
      </w:pPr>
      <w:hyperlink r:id="rId21" w:history="1">
        <w:r w:rsidRPr="003F31EF">
          <w:rPr>
            <w:rStyle w:val="Hyperlink"/>
          </w:rPr>
          <w:t>https://www.youtube.com/watch?v=A_u3smacJZk&amp;pp=ygUcbGl2ZSBsb3ZlIGxhdWdoIGtpc3Mgb2YgbGlmZQ%3D%3D</w:t>
        </w:r>
      </w:hyperlink>
      <w:r>
        <w:t xml:space="preserve"> </w:t>
      </w:r>
    </w:p>
    <w:p w14:paraId="4920741B" w14:textId="2125DD8A" w:rsidR="00CB0E1D" w:rsidRDefault="00CB0E1D" w:rsidP="00FD53DC">
      <w:pPr>
        <w:spacing w:line="360" w:lineRule="auto"/>
        <w:jc w:val="both"/>
      </w:pPr>
      <w:hyperlink r:id="rId22" w:history="1">
        <w:r w:rsidRPr="003F31EF">
          <w:rPr>
            <w:rStyle w:val="Hyperlink"/>
          </w:rPr>
          <w:t>https://www.youtube.com/watch?v=hc32lb0po9U&amp;pp=ygUMb21nIG5ld2plYW5z</w:t>
        </w:r>
      </w:hyperlink>
      <w:r>
        <w:t xml:space="preserve"> </w:t>
      </w:r>
    </w:p>
    <w:p w14:paraId="7D258DB4" w14:textId="5823AFED" w:rsidR="00CB0E1D" w:rsidRDefault="00877408" w:rsidP="00FD53DC">
      <w:pPr>
        <w:spacing w:line="360" w:lineRule="auto"/>
        <w:jc w:val="both"/>
      </w:pPr>
      <w:hyperlink r:id="rId23" w:history="1">
        <w:r w:rsidRPr="003F31EF">
          <w:rPr>
            <w:rStyle w:val="Hyperlink"/>
          </w:rPr>
          <w:t>https://pin.it/ua0hmSR</w:t>
        </w:r>
        <w:r w:rsidRPr="003F31EF">
          <w:rPr>
            <w:rStyle w:val="Hyperlink"/>
          </w:rPr>
          <w:t>D</w:t>
        </w:r>
        <w:r w:rsidRPr="003F31EF">
          <w:rPr>
            <w:rStyle w:val="Hyperlink"/>
          </w:rPr>
          <w:t>A</w:t>
        </w:r>
      </w:hyperlink>
      <w:r>
        <w:t xml:space="preserve"> </w:t>
      </w:r>
    </w:p>
    <w:p w14:paraId="1B095C91" w14:textId="386EB7CB" w:rsidR="00877408" w:rsidRDefault="00877408" w:rsidP="00FD53DC">
      <w:pPr>
        <w:spacing w:line="360" w:lineRule="auto"/>
        <w:jc w:val="both"/>
      </w:pPr>
      <w:hyperlink r:id="rId24" w:history="1">
        <w:r w:rsidRPr="003F31EF">
          <w:rPr>
            <w:rStyle w:val="Hyperlink"/>
          </w:rPr>
          <w:t>https://iconify.design</w:t>
        </w:r>
      </w:hyperlink>
      <w:r>
        <w:t xml:space="preserve"> </w:t>
      </w:r>
    </w:p>
    <w:p w14:paraId="1C658D9C" w14:textId="34F8D6C3" w:rsidR="00877408" w:rsidRDefault="00877408" w:rsidP="00FD53DC">
      <w:pPr>
        <w:spacing w:line="360" w:lineRule="auto"/>
        <w:jc w:val="both"/>
      </w:pPr>
      <w:hyperlink r:id="rId25" w:history="1">
        <w:r w:rsidRPr="003F31EF">
          <w:rPr>
            <w:rStyle w:val="Hyperlink"/>
          </w:rPr>
          <w:t>https://iconify.design/docs/api/</w:t>
        </w:r>
      </w:hyperlink>
      <w:r>
        <w:t xml:space="preserve"> </w:t>
      </w:r>
    </w:p>
    <w:p w14:paraId="13911C80" w14:textId="52DB4C7F" w:rsidR="00877408" w:rsidRDefault="00877408" w:rsidP="00FD53DC">
      <w:pPr>
        <w:spacing w:line="360" w:lineRule="auto"/>
        <w:jc w:val="both"/>
      </w:pPr>
      <w:hyperlink r:id="rId26" w:history="1">
        <w:r w:rsidRPr="003F31EF">
          <w:rPr>
            <w:rStyle w:val="Hyperlink"/>
          </w:rPr>
          <w:t>https://www.design.com</w:t>
        </w:r>
      </w:hyperlink>
      <w:r>
        <w:t xml:space="preserve"> </w:t>
      </w:r>
    </w:p>
    <w:p w14:paraId="6F03AD55" w14:textId="66CFC375" w:rsidR="00877408" w:rsidRDefault="00877408" w:rsidP="00FD53DC">
      <w:pPr>
        <w:spacing w:line="360" w:lineRule="auto"/>
        <w:jc w:val="both"/>
      </w:pPr>
      <w:hyperlink r:id="rId27" w:history="1">
        <w:r w:rsidRPr="003F31EF">
          <w:rPr>
            <w:rStyle w:val="Hyperlink"/>
          </w:rPr>
          <w:t>https://www.pexels.com/video/group-of-women-dancing-in-a-disco-3209858/</w:t>
        </w:r>
      </w:hyperlink>
      <w:r>
        <w:t xml:space="preserve"> </w:t>
      </w:r>
    </w:p>
    <w:p w14:paraId="6F34AAC1" w14:textId="77777777" w:rsidR="00CB0E1D" w:rsidRDefault="00CB0E1D" w:rsidP="00FD53DC">
      <w:pPr>
        <w:spacing w:line="360" w:lineRule="auto"/>
        <w:jc w:val="both"/>
      </w:pPr>
    </w:p>
    <w:p w14:paraId="392B0C79" w14:textId="77777777" w:rsidR="00FD53DC" w:rsidRPr="00FD53DC" w:rsidRDefault="00FD53DC" w:rsidP="00FD53DC">
      <w:pPr>
        <w:spacing w:line="360" w:lineRule="auto"/>
        <w:jc w:val="both"/>
      </w:pPr>
    </w:p>
    <w:sectPr w:rsidR="00FD53DC" w:rsidRPr="00FD53DC" w:rsidSect="00DF2179">
      <w:headerReference w:type="default" r:id="rId28"/>
      <w:footerReference w:type="default" r:id="rId29"/>
      <w:headerReference w:type="first" r:id="rId30"/>
      <w:footerReference w:type="first" r:id="rId31"/>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Renaldy" w:date="2022-11-10T11:39:00Z" w:initials="R">
    <w:p w14:paraId="56F557C1" w14:textId="77777777" w:rsidR="002A7D96" w:rsidRDefault="002A7D96" w:rsidP="002A7D96">
      <w:pPr>
        <w:pStyle w:val="CommentText"/>
      </w:pPr>
      <w:r>
        <w:rPr>
          <w:rStyle w:val="CommentReference"/>
        </w:rPr>
        <w:annotationRef/>
      </w:r>
      <w:r>
        <w:t>Ganti sesuai dengan Academic Book.</w:t>
      </w:r>
    </w:p>
  </w:comment>
  <w:comment w:id="2" w:author="Renaldy" w:date="2022-07-16T21:35:00Z" w:initials="R">
    <w:p w14:paraId="1D347AF4" w14:textId="77777777" w:rsidR="002A7D96" w:rsidRDefault="002A7D96" w:rsidP="002A7D96">
      <w:r>
        <w:rPr>
          <w:rStyle w:val="CommentReference"/>
        </w:rPr>
        <w:annotationRef/>
      </w:r>
      <w:r>
        <w:rPr>
          <w:sz w:val="20"/>
          <w:szCs w:val="20"/>
        </w:rPr>
        <w:t>Ganti sesuai dengan Academic Book.</w:t>
      </w:r>
    </w:p>
  </w:comment>
  <w:comment w:id="4" w:author="Renaldy" w:date="2022-11-10T11:39:00Z" w:initials="R">
    <w:p w14:paraId="015DB571" w14:textId="77777777" w:rsidR="002A7D96" w:rsidRDefault="002A7D96" w:rsidP="002A7D96">
      <w:pPr>
        <w:pStyle w:val="CommentText"/>
      </w:pPr>
      <w:r>
        <w:rPr>
          <w:rStyle w:val="CommentReference"/>
        </w:rPr>
        <w:annotationRef/>
      </w:r>
      <w:r>
        <w:t>Ganti sesuai dengan Academic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F557C1" w15:done="1"/>
  <w15:commentEx w15:paraId="1D347AF4" w15:done="1"/>
  <w15:commentEx w15:paraId="015DB5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176163" w16cex:dateUtc="2022-11-10T04:39:00Z"/>
  <w16cex:commentExtensible w16cex:durableId="267DADB3" w16cex:dateUtc="2022-07-16T14:35:00Z"/>
  <w16cex:commentExtensible w16cex:durableId="27176170" w16cex:dateUtc="2022-11-10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F557C1" w16cid:durableId="27176163"/>
  <w16cid:commentId w16cid:paraId="1D347AF4" w16cid:durableId="267DADB3"/>
  <w16cid:commentId w16cid:paraId="015DB571" w16cid:durableId="27176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22095" w14:textId="77777777" w:rsidR="00D87267" w:rsidRDefault="00D87267" w:rsidP="00273E4A">
      <w:r>
        <w:separator/>
      </w:r>
    </w:p>
  </w:endnote>
  <w:endnote w:type="continuationSeparator" w:id="0">
    <w:p w14:paraId="7E311A95" w14:textId="77777777" w:rsidR="00D87267" w:rsidRDefault="00D8726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926F5" w14:textId="77777777" w:rsidR="00D87267" w:rsidRDefault="00D87267" w:rsidP="00273E4A">
      <w:r>
        <w:separator/>
      </w:r>
    </w:p>
  </w:footnote>
  <w:footnote w:type="continuationSeparator" w:id="0">
    <w:p w14:paraId="465286C4" w14:textId="77777777" w:rsidR="00D87267" w:rsidRDefault="00D87267"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943"/>
    </w:tblGrid>
    <w:tr w:rsidR="005D0782" w14:paraId="0D6E0B6F" w14:textId="77777777" w:rsidTr="005D0782">
      <w:tc>
        <w:tcPr>
          <w:tcW w:w="5220" w:type="dxa"/>
        </w:tcPr>
        <w:p w14:paraId="2923BFF6" w14:textId="38CA4079" w:rsidR="005D0782" w:rsidRDefault="005D0782" w:rsidP="005D0782">
          <w:pPr>
            <w:pStyle w:val="Header"/>
            <w:tabs>
              <w:tab w:val="clear" w:pos="9360"/>
            </w:tabs>
            <w:rPr>
              <w:b/>
              <w:sz w:val="20"/>
              <w:lang w:val="id-ID"/>
            </w:rPr>
          </w:pPr>
          <w:r w:rsidRPr="004A35BA">
            <w:rPr>
              <w:b/>
              <w:sz w:val="20"/>
              <w:highlight w:val="yellow"/>
              <w:lang w:val="id-ID"/>
            </w:rPr>
            <w:t>ddmmyy</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1"/>
  </w:num>
  <w:num w:numId="4" w16cid:durableId="1414398655">
    <w:abstractNumId w:val="6"/>
  </w:num>
  <w:num w:numId="5" w16cid:durableId="1865751856">
    <w:abstractNumId w:val="12"/>
  </w:num>
  <w:num w:numId="6" w16cid:durableId="832599873">
    <w:abstractNumId w:val="10"/>
  </w:num>
  <w:num w:numId="7" w16cid:durableId="273369844">
    <w:abstractNumId w:val="13"/>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5"/>
  </w:num>
  <w:num w:numId="14" w16cid:durableId="1929850747">
    <w:abstractNumId w:val="2"/>
  </w:num>
  <w:num w:numId="15" w16cid:durableId="1063333334">
    <w:abstractNumId w:val="7"/>
  </w:num>
  <w:num w:numId="16" w16cid:durableId="453520566">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634285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2303427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4962"/>
    <w:rsid w:val="0003412B"/>
    <w:rsid w:val="00051154"/>
    <w:rsid w:val="000537E9"/>
    <w:rsid w:val="00060C4B"/>
    <w:rsid w:val="000658EF"/>
    <w:rsid w:val="00072DE7"/>
    <w:rsid w:val="000732DF"/>
    <w:rsid w:val="00073A18"/>
    <w:rsid w:val="000772E3"/>
    <w:rsid w:val="000A0C90"/>
    <w:rsid w:val="000A23D8"/>
    <w:rsid w:val="000A3F41"/>
    <w:rsid w:val="000B69D0"/>
    <w:rsid w:val="000C3015"/>
    <w:rsid w:val="000D1BCE"/>
    <w:rsid w:val="000E3E33"/>
    <w:rsid w:val="000F057A"/>
    <w:rsid w:val="000F1EBF"/>
    <w:rsid w:val="000F3EB6"/>
    <w:rsid w:val="000F7CFC"/>
    <w:rsid w:val="000F7FC6"/>
    <w:rsid w:val="00103CDC"/>
    <w:rsid w:val="001118E2"/>
    <w:rsid w:val="0011273F"/>
    <w:rsid w:val="001128D4"/>
    <w:rsid w:val="00122BC2"/>
    <w:rsid w:val="00126086"/>
    <w:rsid w:val="00126822"/>
    <w:rsid w:val="00131DAA"/>
    <w:rsid w:val="001323AC"/>
    <w:rsid w:val="00144127"/>
    <w:rsid w:val="00145C2E"/>
    <w:rsid w:val="00150E94"/>
    <w:rsid w:val="00151847"/>
    <w:rsid w:val="001518D2"/>
    <w:rsid w:val="00151E17"/>
    <w:rsid w:val="00156677"/>
    <w:rsid w:val="0015698F"/>
    <w:rsid w:val="00157BCF"/>
    <w:rsid w:val="00162274"/>
    <w:rsid w:val="001746C5"/>
    <w:rsid w:val="00177E37"/>
    <w:rsid w:val="00183F26"/>
    <w:rsid w:val="001955A6"/>
    <w:rsid w:val="001A300E"/>
    <w:rsid w:val="001B3A2E"/>
    <w:rsid w:val="001B459D"/>
    <w:rsid w:val="001B63D9"/>
    <w:rsid w:val="001C7247"/>
    <w:rsid w:val="001D3E05"/>
    <w:rsid w:val="001D4810"/>
    <w:rsid w:val="001D7F9B"/>
    <w:rsid w:val="001E4042"/>
    <w:rsid w:val="001E4C25"/>
    <w:rsid w:val="001E637E"/>
    <w:rsid w:val="001E7ABE"/>
    <w:rsid w:val="001F64B6"/>
    <w:rsid w:val="00224780"/>
    <w:rsid w:val="00235C36"/>
    <w:rsid w:val="002376FA"/>
    <w:rsid w:val="00251F3E"/>
    <w:rsid w:val="002553D8"/>
    <w:rsid w:val="00262C04"/>
    <w:rsid w:val="00273E4A"/>
    <w:rsid w:val="00281799"/>
    <w:rsid w:val="002841B3"/>
    <w:rsid w:val="002956DC"/>
    <w:rsid w:val="00296DA6"/>
    <w:rsid w:val="002A07C0"/>
    <w:rsid w:val="002A11C7"/>
    <w:rsid w:val="002A138B"/>
    <w:rsid w:val="002A66E0"/>
    <w:rsid w:val="002A7D96"/>
    <w:rsid w:val="002B00F2"/>
    <w:rsid w:val="002B1334"/>
    <w:rsid w:val="002B7CDD"/>
    <w:rsid w:val="002C3AC5"/>
    <w:rsid w:val="002C7FC0"/>
    <w:rsid w:val="002D0FE9"/>
    <w:rsid w:val="002D1472"/>
    <w:rsid w:val="002D7F31"/>
    <w:rsid w:val="002E3324"/>
    <w:rsid w:val="002F116C"/>
    <w:rsid w:val="002F78B1"/>
    <w:rsid w:val="003002A2"/>
    <w:rsid w:val="00302EE8"/>
    <w:rsid w:val="003034A2"/>
    <w:rsid w:val="00305136"/>
    <w:rsid w:val="003054E4"/>
    <w:rsid w:val="003066F3"/>
    <w:rsid w:val="00310726"/>
    <w:rsid w:val="00320C87"/>
    <w:rsid w:val="0032130A"/>
    <w:rsid w:val="00321362"/>
    <w:rsid w:val="00323347"/>
    <w:rsid w:val="0033668D"/>
    <w:rsid w:val="003432E6"/>
    <w:rsid w:val="003439D3"/>
    <w:rsid w:val="00345281"/>
    <w:rsid w:val="003526C4"/>
    <w:rsid w:val="0036420F"/>
    <w:rsid w:val="0036669F"/>
    <w:rsid w:val="00366844"/>
    <w:rsid w:val="003750CD"/>
    <w:rsid w:val="0037553B"/>
    <w:rsid w:val="0038376D"/>
    <w:rsid w:val="00384C7B"/>
    <w:rsid w:val="00387D06"/>
    <w:rsid w:val="00391027"/>
    <w:rsid w:val="00394D4C"/>
    <w:rsid w:val="00394EA4"/>
    <w:rsid w:val="00395A8E"/>
    <w:rsid w:val="003A1788"/>
    <w:rsid w:val="003A3C81"/>
    <w:rsid w:val="003B1C57"/>
    <w:rsid w:val="003B1D05"/>
    <w:rsid w:val="003B22F4"/>
    <w:rsid w:val="003B27CC"/>
    <w:rsid w:val="003B5F77"/>
    <w:rsid w:val="003C07AD"/>
    <w:rsid w:val="003C0A29"/>
    <w:rsid w:val="003C1CE6"/>
    <w:rsid w:val="003D7084"/>
    <w:rsid w:val="003E5642"/>
    <w:rsid w:val="003E6A01"/>
    <w:rsid w:val="003F178A"/>
    <w:rsid w:val="003F71D2"/>
    <w:rsid w:val="0040224E"/>
    <w:rsid w:val="004074A1"/>
    <w:rsid w:val="00410B1A"/>
    <w:rsid w:val="00411F84"/>
    <w:rsid w:val="00415C7C"/>
    <w:rsid w:val="00420AFF"/>
    <w:rsid w:val="00422134"/>
    <w:rsid w:val="00434FFC"/>
    <w:rsid w:val="00446550"/>
    <w:rsid w:val="00446D31"/>
    <w:rsid w:val="0045325D"/>
    <w:rsid w:val="00456299"/>
    <w:rsid w:val="004564E4"/>
    <w:rsid w:val="0045763B"/>
    <w:rsid w:val="004620D0"/>
    <w:rsid w:val="0046231E"/>
    <w:rsid w:val="004633AF"/>
    <w:rsid w:val="0046440B"/>
    <w:rsid w:val="00470964"/>
    <w:rsid w:val="004716A8"/>
    <w:rsid w:val="0047322F"/>
    <w:rsid w:val="004809F2"/>
    <w:rsid w:val="00481237"/>
    <w:rsid w:val="00490E4C"/>
    <w:rsid w:val="00494E4C"/>
    <w:rsid w:val="004A35BA"/>
    <w:rsid w:val="004A6F1F"/>
    <w:rsid w:val="004B47B5"/>
    <w:rsid w:val="004B4944"/>
    <w:rsid w:val="004B5EF8"/>
    <w:rsid w:val="004B6AFE"/>
    <w:rsid w:val="004C0F0C"/>
    <w:rsid w:val="004D176C"/>
    <w:rsid w:val="004E3DBB"/>
    <w:rsid w:val="004E7352"/>
    <w:rsid w:val="004F472F"/>
    <w:rsid w:val="00520E03"/>
    <w:rsid w:val="005314B7"/>
    <w:rsid w:val="00535DA7"/>
    <w:rsid w:val="00542F38"/>
    <w:rsid w:val="005447D7"/>
    <w:rsid w:val="005457F4"/>
    <w:rsid w:val="0055410B"/>
    <w:rsid w:val="00556E41"/>
    <w:rsid w:val="00564AAB"/>
    <w:rsid w:val="00571B72"/>
    <w:rsid w:val="00582417"/>
    <w:rsid w:val="00582CE4"/>
    <w:rsid w:val="00582E4C"/>
    <w:rsid w:val="00584CCE"/>
    <w:rsid w:val="005A072D"/>
    <w:rsid w:val="005A32DD"/>
    <w:rsid w:val="005A7F4C"/>
    <w:rsid w:val="005B07D4"/>
    <w:rsid w:val="005B3392"/>
    <w:rsid w:val="005B66A9"/>
    <w:rsid w:val="005C156C"/>
    <w:rsid w:val="005C19B6"/>
    <w:rsid w:val="005D0782"/>
    <w:rsid w:val="005D7D1A"/>
    <w:rsid w:val="005E31C4"/>
    <w:rsid w:val="005F089E"/>
    <w:rsid w:val="005F47E6"/>
    <w:rsid w:val="005F794B"/>
    <w:rsid w:val="0060013A"/>
    <w:rsid w:val="0060201C"/>
    <w:rsid w:val="0060486C"/>
    <w:rsid w:val="006077FC"/>
    <w:rsid w:val="0062204A"/>
    <w:rsid w:val="00631671"/>
    <w:rsid w:val="00635EE5"/>
    <w:rsid w:val="00643F75"/>
    <w:rsid w:val="00656EDD"/>
    <w:rsid w:val="00662E50"/>
    <w:rsid w:val="00664137"/>
    <w:rsid w:val="00672F7C"/>
    <w:rsid w:val="0067443D"/>
    <w:rsid w:val="0067791B"/>
    <w:rsid w:val="00683489"/>
    <w:rsid w:val="006929C3"/>
    <w:rsid w:val="006B77F7"/>
    <w:rsid w:val="006D36BC"/>
    <w:rsid w:val="006E7CD1"/>
    <w:rsid w:val="006F4D80"/>
    <w:rsid w:val="00701ECA"/>
    <w:rsid w:val="007052E0"/>
    <w:rsid w:val="00706DD9"/>
    <w:rsid w:val="0071363F"/>
    <w:rsid w:val="00720962"/>
    <w:rsid w:val="0072245D"/>
    <w:rsid w:val="007263E5"/>
    <w:rsid w:val="00737595"/>
    <w:rsid w:val="00737934"/>
    <w:rsid w:val="007411A7"/>
    <w:rsid w:val="0075120A"/>
    <w:rsid w:val="00753E72"/>
    <w:rsid w:val="00777823"/>
    <w:rsid w:val="007814A2"/>
    <w:rsid w:val="00782602"/>
    <w:rsid w:val="00787247"/>
    <w:rsid w:val="007955AD"/>
    <w:rsid w:val="007A11D8"/>
    <w:rsid w:val="007A7036"/>
    <w:rsid w:val="007B38CC"/>
    <w:rsid w:val="007B4660"/>
    <w:rsid w:val="007B5A6A"/>
    <w:rsid w:val="007B72CA"/>
    <w:rsid w:val="007C1C37"/>
    <w:rsid w:val="007C249B"/>
    <w:rsid w:val="007E0CB9"/>
    <w:rsid w:val="007E0EE7"/>
    <w:rsid w:val="007F42FD"/>
    <w:rsid w:val="008005F7"/>
    <w:rsid w:val="00810737"/>
    <w:rsid w:val="00811C48"/>
    <w:rsid w:val="00815DB3"/>
    <w:rsid w:val="008265F8"/>
    <w:rsid w:val="0083459F"/>
    <w:rsid w:val="0083780E"/>
    <w:rsid w:val="00861183"/>
    <w:rsid w:val="0086496D"/>
    <w:rsid w:val="008674E6"/>
    <w:rsid w:val="00876001"/>
    <w:rsid w:val="00876A58"/>
    <w:rsid w:val="00876B47"/>
    <w:rsid w:val="00877408"/>
    <w:rsid w:val="0089053D"/>
    <w:rsid w:val="008939EF"/>
    <w:rsid w:val="00894072"/>
    <w:rsid w:val="00895B8D"/>
    <w:rsid w:val="008B08C6"/>
    <w:rsid w:val="008B14C4"/>
    <w:rsid w:val="008B212E"/>
    <w:rsid w:val="008B7541"/>
    <w:rsid w:val="008C1A4A"/>
    <w:rsid w:val="008C6276"/>
    <w:rsid w:val="008D08E3"/>
    <w:rsid w:val="008D1B94"/>
    <w:rsid w:val="008D411F"/>
    <w:rsid w:val="008F59B1"/>
    <w:rsid w:val="008F740C"/>
    <w:rsid w:val="009010C1"/>
    <w:rsid w:val="00901A30"/>
    <w:rsid w:val="00901FE2"/>
    <w:rsid w:val="0090372F"/>
    <w:rsid w:val="00916D92"/>
    <w:rsid w:val="009219A1"/>
    <w:rsid w:val="00932B6E"/>
    <w:rsid w:val="009333D2"/>
    <w:rsid w:val="0093677F"/>
    <w:rsid w:val="009379F9"/>
    <w:rsid w:val="00937B93"/>
    <w:rsid w:val="00944ADA"/>
    <w:rsid w:val="009568C5"/>
    <w:rsid w:val="00961A2D"/>
    <w:rsid w:val="0097243E"/>
    <w:rsid w:val="00973849"/>
    <w:rsid w:val="00974E5F"/>
    <w:rsid w:val="0097621C"/>
    <w:rsid w:val="009832E4"/>
    <w:rsid w:val="009A2464"/>
    <w:rsid w:val="009A3737"/>
    <w:rsid w:val="009C7801"/>
    <w:rsid w:val="009E29D9"/>
    <w:rsid w:val="00A02E75"/>
    <w:rsid w:val="00A0789A"/>
    <w:rsid w:val="00A07AD0"/>
    <w:rsid w:val="00A10490"/>
    <w:rsid w:val="00A1473C"/>
    <w:rsid w:val="00A27FFE"/>
    <w:rsid w:val="00A32343"/>
    <w:rsid w:val="00A4600C"/>
    <w:rsid w:val="00A46082"/>
    <w:rsid w:val="00A50688"/>
    <w:rsid w:val="00A50AF3"/>
    <w:rsid w:val="00A5144B"/>
    <w:rsid w:val="00A52AB7"/>
    <w:rsid w:val="00A53D38"/>
    <w:rsid w:val="00A552D5"/>
    <w:rsid w:val="00A55495"/>
    <w:rsid w:val="00A569D0"/>
    <w:rsid w:val="00A6094E"/>
    <w:rsid w:val="00A64D16"/>
    <w:rsid w:val="00A72CDE"/>
    <w:rsid w:val="00A87BCF"/>
    <w:rsid w:val="00A933D3"/>
    <w:rsid w:val="00A935DC"/>
    <w:rsid w:val="00AA1407"/>
    <w:rsid w:val="00AA67EB"/>
    <w:rsid w:val="00AA688F"/>
    <w:rsid w:val="00AB0E0A"/>
    <w:rsid w:val="00AB0EEA"/>
    <w:rsid w:val="00AB42BB"/>
    <w:rsid w:val="00AB4723"/>
    <w:rsid w:val="00AC0C63"/>
    <w:rsid w:val="00AC3919"/>
    <w:rsid w:val="00AC5D98"/>
    <w:rsid w:val="00AD0B16"/>
    <w:rsid w:val="00AD2114"/>
    <w:rsid w:val="00AD7B46"/>
    <w:rsid w:val="00AE1AE9"/>
    <w:rsid w:val="00AE39D8"/>
    <w:rsid w:val="00AE480A"/>
    <w:rsid w:val="00AE548F"/>
    <w:rsid w:val="00AE661D"/>
    <w:rsid w:val="00AF037A"/>
    <w:rsid w:val="00AF264E"/>
    <w:rsid w:val="00AF338E"/>
    <w:rsid w:val="00B04C4C"/>
    <w:rsid w:val="00B05717"/>
    <w:rsid w:val="00B17AD5"/>
    <w:rsid w:val="00B20034"/>
    <w:rsid w:val="00B212C7"/>
    <w:rsid w:val="00B25A20"/>
    <w:rsid w:val="00B353CA"/>
    <w:rsid w:val="00B36225"/>
    <w:rsid w:val="00B3730E"/>
    <w:rsid w:val="00B440FB"/>
    <w:rsid w:val="00B46313"/>
    <w:rsid w:val="00B4674F"/>
    <w:rsid w:val="00B517FB"/>
    <w:rsid w:val="00B54E6C"/>
    <w:rsid w:val="00B67595"/>
    <w:rsid w:val="00B7140C"/>
    <w:rsid w:val="00B71A0D"/>
    <w:rsid w:val="00B76558"/>
    <w:rsid w:val="00B81979"/>
    <w:rsid w:val="00B948DA"/>
    <w:rsid w:val="00B9609E"/>
    <w:rsid w:val="00BA24DA"/>
    <w:rsid w:val="00BA3290"/>
    <w:rsid w:val="00BB13D6"/>
    <w:rsid w:val="00BC18A9"/>
    <w:rsid w:val="00BC6DE8"/>
    <w:rsid w:val="00BE0705"/>
    <w:rsid w:val="00BF1B86"/>
    <w:rsid w:val="00BF2997"/>
    <w:rsid w:val="00BF653A"/>
    <w:rsid w:val="00BF7C45"/>
    <w:rsid w:val="00C014A1"/>
    <w:rsid w:val="00C14424"/>
    <w:rsid w:val="00C15FA6"/>
    <w:rsid w:val="00C25D25"/>
    <w:rsid w:val="00C25F66"/>
    <w:rsid w:val="00C40D2C"/>
    <w:rsid w:val="00C44051"/>
    <w:rsid w:val="00C525FC"/>
    <w:rsid w:val="00C5325F"/>
    <w:rsid w:val="00C56C03"/>
    <w:rsid w:val="00C57A8A"/>
    <w:rsid w:val="00C57FE8"/>
    <w:rsid w:val="00C62640"/>
    <w:rsid w:val="00C64E6B"/>
    <w:rsid w:val="00C6549A"/>
    <w:rsid w:val="00C803D5"/>
    <w:rsid w:val="00C8040C"/>
    <w:rsid w:val="00C8483C"/>
    <w:rsid w:val="00C85ABB"/>
    <w:rsid w:val="00C915BF"/>
    <w:rsid w:val="00CA2529"/>
    <w:rsid w:val="00CA3C73"/>
    <w:rsid w:val="00CB0E1D"/>
    <w:rsid w:val="00CB3B33"/>
    <w:rsid w:val="00CB736B"/>
    <w:rsid w:val="00CD0A8B"/>
    <w:rsid w:val="00CD206C"/>
    <w:rsid w:val="00CD64BC"/>
    <w:rsid w:val="00CD6981"/>
    <w:rsid w:val="00CD69EF"/>
    <w:rsid w:val="00CF11B0"/>
    <w:rsid w:val="00CF72D7"/>
    <w:rsid w:val="00D121E5"/>
    <w:rsid w:val="00D143A2"/>
    <w:rsid w:val="00D22C95"/>
    <w:rsid w:val="00D30822"/>
    <w:rsid w:val="00D33F3B"/>
    <w:rsid w:val="00D34186"/>
    <w:rsid w:val="00D3685C"/>
    <w:rsid w:val="00D37E0D"/>
    <w:rsid w:val="00D44C89"/>
    <w:rsid w:val="00D47C75"/>
    <w:rsid w:val="00D55448"/>
    <w:rsid w:val="00D60A6D"/>
    <w:rsid w:val="00D67DFC"/>
    <w:rsid w:val="00D70648"/>
    <w:rsid w:val="00D74944"/>
    <w:rsid w:val="00D87267"/>
    <w:rsid w:val="00D95848"/>
    <w:rsid w:val="00D96845"/>
    <w:rsid w:val="00DA4A85"/>
    <w:rsid w:val="00DB0A75"/>
    <w:rsid w:val="00DC4A11"/>
    <w:rsid w:val="00DC4B9D"/>
    <w:rsid w:val="00DC700A"/>
    <w:rsid w:val="00DD0A27"/>
    <w:rsid w:val="00DE2FA6"/>
    <w:rsid w:val="00DF07B8"/>
    <w:rsid w:val="00DF2179"/>
    <w:rsid w:val="00DF224B"/>
    <w:rsid w:val="00DF718C"/>
    <w:rsid w:val="00E0375C"/>
    <w:rsid w:val="00E03DA9"/>
    <w:rsid w:val="00E047D9"/>
    <w:rsid w:val="00E212CD"/>
    <w:rsid w:val="00E22E10"/>
    <w:rsid w:val="00E3012B"/>
    <w:rsid w:val="00E335DA"/>
    <w:rsid w:val="00E36B77"/>
    <w:rsid w:val="00E36EA8"/>
    <w:rsid w:val="00E3769D"/>
    <w:rsid w:val="00E45AE7"/>
    <w:rsid w:val="00E502A7"/>
    <w:rsid w:val="00E51C78"/>
    <w:rsid w:val="00E63814"/>
    <w:rsid w:val="00E642BF"/>
    <w:rsid w:val="00E660C4"/>
    <w:rsid w:val="00E713F1"/>
    <w:rsid w:val="00E77061"/>
    <w:rsid w:val="00E83F0C"/>
    <w:rsid w:val="00E92C3B"/>
    <w:rsid w:val="00EA030E"/>
    <w:rsid w:val="00EA7BDF"/>
    <w:rsid w:val="00EB5190"/>
    <w:rsid w:val="00EB7CD4"/>
    <w:rsid w:val="00EC6FBF"/>
    <w:rsid w:val="00ED5890"/>
    <w:rsid w:val="00EE307C"/>
    <w:rsid w:val="00EE68E4"/>
    <w:rsid w:val="00EF0516"/>
    <w:rsid w:val="00EF17AC"/>
    <w:rsid w:val="00F054C4"/>
    <w:rsid w:val="00F11ACC"/>
    <w:rsid w:val="00F22A92"/>
    <w:rsid w:val="00F23967"/>
    <w:rsid w:val="00F2595B"/>
    <w:rsid w:val="00F36E33"/>
    <w:rsid w:val="00F447E3"/>
    <w:rsid w:val="00F53807"/>
    <w:rsid w:val="00F64E7F"/>
    <w:rsid w:val="00F70B8B"/>
    <w:rsid w:val="00F712CE"/>
    <w:rsid w:val="00F76D8F"/>
    <w:rsid w:val="00F80742"/>
    <w:rsid w:val="00F8375F"/>
    <w:rsid w:val="00F866D6"/>
    <w:rsid w:val="00F955DA"/>
    <w:rsid w:val="00FA41A2"/>
    <w:rsid w:val="00FA5ACE"/>
    <w:rsid w:val="00FB0F8B"/>
    <w:rsid w:val="00FB1478"/>
    <w:rsid w:val="00FB18B0"/>
    <w:rsid w:val="00FB4BB8"/>
    <w:rsid w:val="00FC17E4"/>
    <w:rsid w:val="00FC245F"/>
    <w:rsid w:val="00FC39AE"/>
    <w:rsid w:val="00FD53DC"/>
    <w:rsid w:val="00FF33AC"/>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character" w:styleId="Hyperlink">
    <w:name w:val="Hyperlink"/>
    <w:basedOn w:val="DefaultParagraphFont"/>
    <w:uiPriority w:val="99"/>
    <w:unhideWhenUsed/>
    <w:rsid w:val="00FD53DC"/>
    <w:rPr>
      <w:color w:val="D2611C" w:themeColor="hyperlink"/>
      <w:u w:val="single"/>
    </w:rPr>
  </w:style>
  <w:style w:type="character" w:styleId="UnresolvedMention">
    <w:name w:val="Unresolved Mention"/>
    <w:basedOn w:val="DefaultParagraphFont"/>
    <w:uiPriority w:val="99"/>
    <w:semiHidden/>
    <w:unhideWhenUsed/>
    <w:rsid w:val="00FD53DC"/>
    <w:rPr>
      <w:color w:val="605E5C"/>
      <w:shd w:val="clear" w:color="auto" w:fill="E1DFDD"/>
    </w:rPr>
  </w:style>
  <w:style w:type="character" w:styleId="FollowedHyperlink">
    <w:name w:val="FollowedHyperlink"/>
    <w:basedOn w:val="DefaultParagraphFont"/>
    <w:uiPriority w:val="99"/>
    <w:semiHidden/>
    <w:unhideWhenUsed/>
    <w:rsid w:val="00CB0E1D"/>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potisongdownloader.to/spotify-artwork-downloader/" TargetMode="External"/><Relationship Id="rId18" Type="http://schemas.openxmlformats.org/officeDocument/2006/relationships/hyperlink" Target="https://www.youtube.com/watch?v=fHI8X4OXluQ&amp;pp=ygUPYmxpbmRpbmcgbGlnaHRz" TargetMode="External"/><Relationship Id="rId26" Type="http://schemas.openxmlformats.org/officeDocument/2006/relationships/hyperlink" Target="https://www.design.com" TargetMode="External"/><Relationship Id="rId3" Type="http://schemas.openxmlformats.org/officeDocument/2006/relationships/styles" Target="styles.xml"/><Relationship Id="rId21" Type="http://schemas.openxmlformats.org/officeDocument/2006/relationships/hyperlink" Target="https://www.youtube.com/watch?v=A_u3smacJZk&amp;pp=ygUcbGl2ZSBsb3ZlIGxhdWdoIGtpc3Mgb2YgbGlmZQ%3D%3D"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youtube.com/watch?v=SQnc1QibapQ&amp;pp=ygUIa2lsbGJpbGw%3D" TargetMode="External"/><Relationship Id="rId25" Type="http://schemas.openxmlformats.org/officeDocument/2006/relationships/hyperlink" Target="https://iconify.design/docs/api/"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youtube.com/watch?v=liTfD88dbCo&amp;pp=ygUac2hhcGUgb2YgeW91IGJ5IGVkIHNoZWVyYW4%3D" TargetMode="External"/><Relationship Id="rId20" Type="http://schemas.openxmlformats.org/officeDocument/2006/relationships/hyperlink" Target="https://www.youtube.com/watch?v=wcEIo-PE9Ho&amp;pp=ygUUcGluayB2ZW5vbSBibGFja3BpbmvSBwkJsAkBhyohjO8%3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iconify.desig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xuOOAQoDKN0&amp;pp=ygUXcG9zaXRpb25zIGFyaWFuYSBncmFuZGU%3D" TargetMode="External"/><Relationship Id="rId23" Type="http://schemas.openxmlformats.org/officeDocument/2006/relationships/hyperlink" Target="https://pin.it/ua0hmSRDA"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www.youtube.com/watch?v=u4wHP_1twgE&amp;pp=ygUIbG9jYXRpb24%3D"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youtube.com/watch?v=YRH7M1jmjbI&amp;pp=ygUXYXZhIG1heCBsb3N0IHlvdXIgZmFpdGjSBwkJsAkBhyohjO8%3D" TargetMode="External"/><Relationship Id="rId22" Type="http://schemas.openxmlformats.org/officeDocument/2006/relationships/hyperlink" Target="https://www.youtube.com/watch?v=hc32lb0po9U&amp;pp=ygUMb21nIG5ld2plYW5z" TargetMode="External"/><Relationship Id="rId27" Type="http://schemas.openxmlformats.org/officeDocument/2006/relationships/hyperlink" Target="https://www.pexels.com/video/group-of-women-dancing-in-a-disco-3209858/" TargetMode="External"/><Relationship Id="rId30" Type="http://schemas.openxmlformats.org/officeDocument/2006/relationships/header" Target="head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5</TotalTime>
  <Pages>5</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GILBERT WINDA SAPUTRA</cp:lastModifiedBy>
  <cp:revision>2</cp:revision>
  <dcterms:created xsi:type="dcterms:W3CDTF">2025-06-02T14:27:00Z</dcterms:created>
  <dcterms:modified xsi:type="dcterms:W3CDTF">2025-06-02T14:27:00Z</dcterms:modified>
</cp:coreProperties>
</file>